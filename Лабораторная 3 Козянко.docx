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35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465F6B" w:rsidRDefault="0005729C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Федеральное</w:t>
      </w:r>
      <w:r w:rsidR="00465F6B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465F6B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высшего образования</w:t>
      </w:r>
    </w:p>
    <w:p w:rsidR="00465F6B" w:rsidRPr="00465F6B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sz w:val="28"/>
          <w:szCs w:val="28"/>
        </w:rPr>
      </w:pPr>
      <w:r w:rsidRPr="00465F6B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E384C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65F6B">
        <w:rPr>
          <w:rFonts w:ascii="Times New Roman" w:hAnsi="Times New Roman"/>
          <w:sz w:val="28"/>
          <w:szCs w:val="28"/>
        </w:rPr>
        <w:t xml:space="preserve">(ФГБОУ ВО </w:t>
      </w:r>
      <w:proofErr w:type="spellStart"/>
      <w:r w:rsidRPr="00465F6B">
        <w:rPr>
          <w:rFonts w:ascii="Times New Roman" w:hAnsi="Times New Roman"/>
          <w:sz w:val="28"/>
          <w:szCs w:val="28"/>
        </w:rPr>
        <w:t>ИрГУПС</w:t>
      </w:r>
      <w:proofErr w:type="spellEnd"/>
      <w:r w:rsidRPr="00465F6B">
        <w:rPr>
          <w:rFonts w:ascii="Times New Roman" w:hAnsi="Times New Roman"/>
          <w:sz w:val="28"/>
          <w:szCs w:val="28"/>
        </w:rPr>
        <w:t xml:space="preserve">) </w:t>
      </w:r>
    </w:p>
    <w:p w:rsidR="00465F6B" w:rsidRPr="00465F6B" w:rsidRDefault="00465F6B" w:rsidP="00325CA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E384C" w:rsidRPr="00465F6B" w:rsidRDefault="008E384C" w:rsidP="003D10C0">
      <w:pPr>
        <w:pStyle w:val="a4"/>
        <w:tabs>
          <w:tab w:val="clear" w:pos="70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65F6B">
        <w:rPr>
          <w:rFonts w:ascii="Times New Roman" w:hAnsi="Times New Roman"/>
          <w:sz w:val="28"/>
          <w:szCs w:val="28"/>
          <w:lang w:val="ru-RU"/>
        </w:rPr>
        <w:t xml:space="preserve">Факультет «Управление на транспорте и </w:t>
      </w:r>
      <w:r w:rsidR="008D5540" w:rsidRPr="00465F6B">
        <w:rPr>
          <w:rFonts w:ascii="Times New Roman" w:hAnsi="Times New Roman"/>
          <w:sz w:val="28"/>
          <w:szCs w:val="28"/>
          <w:lang w:val="ru-RU"/>
        </w:rPr>
        <w:t>информационные</w:t>
      </w:r>
      <w:r w:rsidRPr="00465F6B">
        <w:rPr>
          <w:rFonts w:ascii="Times New Roman" w:hAnsi="Times New Roman"/>
          <w:sz w:val="28"/>
          <w:szCs w:val="28"/>
          <w:lang w:val="ru-RU"/>
        </w:rPr>
        <w:t xml:space="preserve"> технологии»</w:t>
      </w:r>
    </w:p>
    <w:p w:rsidR="008E384C" w:rsidRPr="00465F6B" w:rsidRDefault="008E384C" w:rsidP="003D10C0">
      <w:pPr>
        <w:pStyle w:val="a4"/>
        <w:tabs>
          <w:tab w:val="clear" w:pos="70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65F6B">
        <w:rPr>
          <w:rFonts w:ascii="Times New Roman" w:hAnsi="Times New Roman"/>
          <w:sz w:val="28"/>
          <w:szCs w:val="28"/>
          <w:lang w:val="ru-RU"/>
        </w:rPr>
        <w:t>Кафедра «</w:t>
      </w:r>
      <w:r w:rsidR="00B93FA3" w:rsidRPr="00465F6B">
        <w:rPr>
          <w:rFonts w:ascii="Times New Roman" w:hAnsi="Times New Roman"/>
          <w:sz w:val="28"/>
          <w:szCs w:val="28"/>
          <w:lang w:val="ru-RU"/>
        </w:rPr>
        <w:t>Информационные системы и защита информации</w:t>
      </w:r>
      <w:r w:rsidRPr="00465F6B">
        <w:rPr>
          <w:rFonts w:ascii="Times New Roman" w:hAnsi="Times New Roman"/>
          <w:sz w:val="28"/>
          <w:szCs w:val="28"/>
          <w:lang w:val="ru-RU"/>
        </w:rPr>
        <w:t>»</w:t>
      </w:r>
    </w:p>
    <w:p w:rsidR="008E384C" w:rsidRPr="00465F6B" w:rsidRDefault="00B2084F" w:rsidP="00325CA1">
      <w:pPr>
        <w:spacing w:line="322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 w:rsidR="00AE5F7B">
        <w:rPr>
          <w:sz w:val="28"/>
          <w:szCs w:val="28"/>
        </w:rPr>
        <w:t>Командная разработка</w:t>
      </w:r>
      <w:r w:rsidR="009B7B12">
        <w:rPr>
          <w:sz w:val="28"/>
          <w:szCs w:val="28"/>
        </w:rPr>
        <w:t xml:space="preserve"> программных системы</w:t>
      </w:r>
      <w:r>
        <w:rPr>
          <w:sz w:val="28"/>
          <w:szCs w:val="28"/>
        </w:rPr>
        <w:t>»</w:t>
      </w:r>
    </w:p>
    <w:p w:rsidR="00191AFB" w:rsidRPr="00465F6B" w:rsidRDefault="00191AFB" w:rsidP="00325CA1">
      <w:pPr>
        <w:spacing w:line="322" w:lineRule="exact"/>
        <w:jc w:val="center"/>
        <w:rPr>
          <w:sz w:val="28"/>
          <w:szCs w:val="28"/>
        </w:rPr>
      </w:pPr>
    </w:p>
    <w:p w:rsidR="00191AFB" w:rsidRPr="00465F6B" w:rsidRDefault="00191AFB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AE5F7B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8E384C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AE5F7B" w:rsidRPr="00465F6B" w:rsidRDefault="00AE5F7B" w:rsidP="00325CA1">
      <w:pPr>
        <w:spacing w:line="322" w:lineRule="exact"/>
        <w:jc w:val="center"/>
        <w:rPr>
          <w:sz w:val="28"/>
          <w:szCs w:val="28"/>
        </w:rPr>
      </w:pPr>
    </w:p>
    <w:p w:rsidR="008E384C" w:rsidRDefault="008E384C" w:rsidP="00325CA1">
      <w:pPr>
        <w:spacing w:line="322" w:lineRule="exact"/>
        <w:jc w:val="center"/>
        <w:rPr>
          <w:sz w:val="28"/>
          <w:szCs w:val="28"/>
        </w:rPr>
      </w:pPr>
      <w:r w:rsidRPr="00465F6B">
        <w:rPr>
          <w:sz w:val="28"/>
          <w:szCs w:val="28"/>
        </w:rPr>
        <w:t>Лабораторная работа</w:t>
      </w:r>
      <w:r w:rsidR="00097A6D">
        <w:rPr>
          <w:sz w:val="28"/>
          <w:szCs w:val="28"/>
        </w:rPr>
        <w:t xml:space="preserve"> № 3</w:t>
      </w:r>
    </w:p>
    <w:p w:rsidR="00BD7BE3" w:rsidRDefault="00BD7BE3" w:rsidP="00325CA1">
      <w:pPr>
        <w:spacing w:line="322" w:lineRule="exact"/>
        <w:jc w:val="center"/>
        <w:rPr>
          <w:sz w:val="28"/>
          <w:szCs w:val="28"/>
        </w:rPr>
      </w:pPr>
    </w:p>
    <w:p w:rsidR="00BD7BE3" w:rsidRPr="00BD7BE3" w:rsidRDefault="00BD7BE3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465F6B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465F6B" w:rsidRDefault="007341D0" w:rsidP="00325CA1">
      <w:pPr>
        <w:spacing w:after="298" w:line="322" w:lineRule="exact"/>
        <w:jc w:val="center"/>
        <w:rPr>
          <w:sz w:val="28"/>
          <w:szCs w:val="28"/>
        </w:rPr>
      </w:pPr>
      <w:r w:rsidRPr="00465F6B">
        <w:rPr>
          <w:sz w:val="28"/>
          <w:szCs w:val="28"/>
        </w:rPr>
        <w:t>Л</w:t>
      </w:r>
      <w:r w:rsidR="00B2084F">
        <w:rPr>
          <w:sz w:val="28"/>
          <w:szCs w:val="28"/>
        </w:rPr>
        <w:t>Р.4302</w:t>
      </w:r>
      <w:r w:rsidR="008E384C" w:rsidRPr="00465F6B">
        <w:rPr>
          <w:sz w:val="28"/>
          <w:szCs w:val="28"/>
        </w:rPr>
        <w:t>00.09.03.</w:t>
      </w:r>
      <w:proofErr w:type="gramStart"/>
      <w:r w:rsidR="008E384C" w:rsidRPr="00465F6B">
        <w:rPr>
          <w:sz w:val="28"/>
          <w:szCs w:val="28"/>
        </w:rPr>
        <w:t>04.</w:t>
      </w:r>
      <w:r w:rsidR="00827835">
        <w:rPr>
          <w:sz w:val="28"/>
          <w:szCs w:val="28"/>
        </w:rPr>
        <w:t>120.</w:t>
      </w:r>
      <w:r w:rsidR="008E384C" w:rsidRPr="00465F6B">
        <w:rPr>
          <w:sz w:val="28"/>
          <w:szCs w:val="28"/>
        </w:rPr>
        <w:t>ПЗ</w:t>
      </w:r>
      <w:proofErr w:type="gramEnd"/>
    </w:p>
    <w:p w:rsidR="008E384C" w:rsidRDefault="008E384C" w:rsidP="008E384C">
      <w:pPr>
        <w:rPr>
          <w:sz w:val="28"/>
          <w:szCs w:val="28"/>
        </w:rPr>
      </w:pPr>
    </w:p>
    <w:p w:rsidR="00BD7BE3" w:rsidRDefault="00BD7BE3" w:rsidP="008E384C">
      <w:pPr>
        <w:rPr>
          <w:sz w:val="28"/>
          <w:szCs w:val="28"/>
        </w:rPr>
      </w:pPr>
    </w:p>
    <w:p w:rsidR="00BD7BE3" w:rsidRPr="00465F6B" w:rsidRDefault="00BD7BE3" w:rsidP="008E384C">
      <w:pPr>
        <w:rPr>
          <w:sz w:val="28"/>
          <w:szCs w:val="28"/>
        </w:rPr>
      </w:pPr>
    </w:p>
    <w:p w:rsidR="008E384C" w:rsidRPr="00465F6B" w:rsidRDefault="008E384C" w:rsidP="008E384C">
      <w:pPr>
        <w:rPr>
          <w:sz w:val="28"/>
          <w:szCs w:val="28"/>
        </w:rPr>
      </w:pPr>
      <w:r w:rsidRPr="00465F6B">
        <w:rPr>
          <w:sz w:val="28"/>
          <w:szCs w:val="28"/>
        </w:rPr>
        <w:t>Выполнил</w:t>
      </w:r>
      <w:r w:rsidR="00083675" w:rsidRPr="00465F6B">
        <w:rPr>
          <w:sz w:val="28"/>
          <w:szCs w:val="28"/>
        </w:rPr>
        <w:t>:</w:t>
      </w:r>
      <w:r w:rsidRPr="00465F6B">
        <w:rPr>
          <w:sz w:val="28"/>
          <w:szCs w:val="28"/>
        </w:rPr>
        <w:t xml:space="preserve"> </w:t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A40757"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>Проверил</w:t>
      </w:r>
      <w:r w:rsidR="00083675" w:rsidRPr="00465F6B">
        <w:rPr>
          <w:sz w:val="28"/>
          <w:szCs w:val="28"/>
        </w:rPr>
        <w:t>:</w:t>
      </w:r>
    </w:p>
    <w:p w:rsidR="008E384C" w:rsidRPr="00465F6B" w:rsidRDefault="008E384C" w:rsidP="008E384C">
      <w:pPr>
        <w:rPr>
          <w:sz w:val="28"/>
          <w:szCs w:val="28"/>
        </w:rPr>
      </w:pPr>
      <w:r w:rsidRPr="00465F6B">
        <w:rPr>
          <w:sz w:val="28"/>
          <w:szCs w:val="28"/>
        </w:rPr>
        <w:t>студент гр. ПИ.</w:t>
      </w:r>
      <w:r w:rsidR="00D81538" w:rsidRPr="00465F6B">
        <w:rPr>
          <w:sz w:val="28"/>
          <w:szCs w:val="28"/>
        </w:rPr>
        <w:t>1-</w:t>
      </w:r>
      <w:r w:rsidR="00A40757" w:rsidRPr="00465F6B">
        <w:rPr>
          <w:sz w:val="28"/>
          <w:szCs w:val="28"/>
        </w:rPr>
        <w:t>14-1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B2084F">
        <w:rPr>
          <w:sz w:val="28"/>
          <w:szCs w:val="28"/>
        </w:rPr>
        <w:tab/>
      </w:r>
      <w:r w:rsidR="00A73DF0">
        <w:rPr>
          <w:sz w:val="28"/>
          <w:szCs w:val="28"/>
        </w:rPr>
        <w:t>доцент кафры «</w:t>
      </w:r>
      <w:proofErr w:type="spellStart"/>
      <w:r w:rsidR="00A73DF0">
        <w:rPr>
          <w:sz w:val="28"/>
          <w:szCs w:val="28"/>
        </w:rPr>
        <w:t>ИСиЗИ</w:t>
      </w:r>
      <w:proofErr w:type="spellEnd"/>
      <w:r w:rsidR="00A73DF0">
        <w:rPr>
          <w:sz w:val="28"/>
          <w:szCs w:val="28"/>
        </w:rPr>
        <w:t>»</w:t>
      </w:r>
    </w:p>
    <w:p w:rsidR="00083675" w:rsidRDefault="00D81538" w:rsidP="00083675">
      <w:pPr>
        <w:ind w:right="618"/>
        <w:rPr>
          <w:sz w:val="28"/>
          <w:szCs w:val="28"/>
        </w:rPr>
      </w:pPr>
      <w:proofErr w:type="spellStart"/>
      <w:r w:rsidRPr="00465F6B">
        <w:rPr>
          <w:sz w:val="28"/>
          <w:szCs w:val="28"/>
        </w:rPr>
        <w:t>Козянко</w:t>
      </w:r>
      <w:proofErr w:type="spellEnd"/>
      <w:r w:rsidRPr="00465F6B">
        <w:rPr>
          <w:sz w:val="28"/>
          <w:szCs w:val="28"/>
        </w:rPr>
        <w:t xml:space="preserve"> В. А.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A40757" w:rsidRPr="00465F6B">
        <w:rPr>
          <w:sz w:val="28"/>
          <w:szCs w:val="28"/>
        </w:rPr>
        <w:tab/>
      </w:r>
      <w:r w:rsidR="00AE5F7B">
        <w:rPr>
          <w:sz w:val="28"/>
          <w:szCs w:val="28"/>
        </w:rPr>
        <w:t xml:space="preserve">Курганская О. </w:t>
      </w:r>
      <w:r w:rsidR="00FF15D3">
        <w:rPr>
          <w:sz w:val="28"/>
          <w:szCs w:val="28"/>
        </w:rPr>
        <w:t>В.</w:t>
      </w:r>
    </w:p>
    <w:p w:rsidR="004647A1" w:rsidRPr="00465F6B" w:rsidRDefault="004647A1" w:rsidP="00083675">
      <w:pPr>
        <w:ind w:right="618"/>
        <w:rPr>
          <w:sz w:val="28"/>
          <w:szCs w:val="28"/>
        </w:rPr>
      </w:pPr>
    </w:p>
    <w:p w:rsidR="008E384C" w:rsidRPr="00465F6B" w:rsidRDefault="0035692F" w:rsidP="00CD14F4">
      <w:pPr>
        <w:ind w:right="140"/>
        <w:rPr>
          <w:sz w:val="28"/>
          <w:szCs w:val="28"/>
        </w:rPr>
      </w:pPr>
      <w:r w:rsidRPr="00465F6B">
        <w:rPr>
          <w:sz w:val="28"/>
          <w:szCs w:val="28"/>
        </w:rPr>
        <w:t>«__</w:t>
      </w:r>
      <w:proofErr w:type="gramStart"/>
      <w:r w:rsidRPr="00465F6B">
        <w:rPr>
          <w:sz w:val="28"/>
          <w:szCs w:val="28"/>
        </w:rPr>
        <w:t>_»_</w:t>
      </w:r>
      <w:proofErr w:type="gramEnd"/>
      <w:r w:rsidRPr="00465F6B">
        <w:rPr>
          <w:sz w:val="28"/>
          <w:szCs w:val="28"/>
        </w:rPr>
        <w:t>__________</w:t>
      </w:r>
      <w:r w:rsidR="00A40757" w:rsidRPr="00465F6B">
        <w:rPr>
          <w:sz w:val="28"/>
          <w:szCs w:val="28"/>
        </w:rPr>
        <w:t>__</w:t>
      </w:r>
      <w:r w:rsidR="00465F6B" w:rsidRPr="0078256F">
        <w:rPr>
          <w:sz w:val="28"/>
          <w:szCs w:val="28"/>
        </w:rPr>
        <w:t>_</w:t>
      </w:r>
      <w:r w:rsidR="00A40757" w:rsidRPr="00465F6B">
        <w:rPr>
          <w:sz w:val="28"/>
          <w:szCs w:val="28"/>
        </w:rPr>
        <w:t>__</w:t>
      </w:r>
      <w:r w:rsidR="00827835">
        <w:rPr>
          <w:sz w:val="28"/>
          <w:szCs w:val="28"/>
        </w:rPr>
        <w:t>201</w:t>
      </w:r>
      <w:r w:rsidR="00EA322C">
        <w:rPr>
          <w:sz w:val="28"/>
          <w:szCs w:val="28"/>
        </w:rPr>
        <w:t>8</w:t>
      </w:r>
      <w:r w:rsidR="008D5540" w:rsidRPr="00465F6B">
        <w:rPr>
          <w:sz w:val="28"/>
          <w:szCs w:val="28"/>
        </w:rPr>
        <w:t>г.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465F6B">
        <w:rPr>
          <w:sz w:val="28"/>
          <w:szCs w:val="28"/>
        </w:rPr>
        <w:tab/>
      </w:r>
      <w:r w:rsidR="00CD14F4" w:rsidRPr="00465F6B">
        <w:rPr>
          <w:sz w:val="28"/>
          <w:szCs w:val="28"/>
        </w:rPr>
        <w:t>«__</w:t>
      </w:r>
      <w:proofErr w:type="gramStart"/>
      <w:r w:rsidR="00CD14F4" w:rsidRPr="00465F6B">
        <w:rPr>
          <w:sz w:val="28"/>
          <w:szCs w:val="28"/>
        </w:rPr>
        <w:t>_»_</w:t>
      </w:r>
      <w:proofErr w:type="gramEnd"/>
      <w:r w:rsidR="00CD14F4" w:rsidRPr="00465F6B">
        <w:rPr>
          <w:sz w:val="28"/>
          <w:szCs w:val="28"/>
        </w:rPr>
        <w:t>_________</w:t>
      </w:r>
      <w:r w:rsidR="00A40757" w:rsidRPr="00465F6B">
        <w:rPr>
          <w:sz w:val="28"/>
          <w:szCs w:val="28"/>
        </w:rPr>
        <w:t>_____</w:t>
      </w:r>
      <w:r w:rsidR="00EA322C">
        <w:rPr>
          <w:sz w:val="28"/>
          <w:szCs w:val="28"/>
        </w:rPr>
        <w:t>2018</w:t>
      </w:r>
      <w:r w:rsidR="00CD14F4" w:rsidRPr="00465F6B">
        <w:rPr>
          <w:sz w:val="28"/>
          <w:szCs w:val="28"/>
        </w:rPr>
        <w:t>г.</w:t>
      </w:r>
    </w:p>
    <w:p w:rsidR="00A40757" w:rsidRPr="00465F6B" w:rsidRDefault="00A40757" w:rsidP="00CD14F4">
      <w:pPr>
        <w:ind w:right="140"/>
        <w:rPr>
          <w:sz w:val="28"/>
          <w:szCs w:val="28"/>
        </w:rPr>
      </w:pPr>
    </w:p>
    <w:p w:rsidR="00A40757" w:rsidRPr="00465F6B" w:rsidRDefault="00A40757" w:rsidP="00CD14F4">
      <w:pPr>
        <w:ind w:right="140"/>
        <w:rPr>
          <w:sz w:val="28"/>
          <w:szCs w:val="28"/>
        </w:rPr>
      </w:pPr>
      <w:r w:rsidRPr="00465F6B">
        <w:rPr>
          <w:sz w:val="28"/>
          <w:szCs w:val="28"/>
        </w:rPr>
        <w:t>__________________________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  <w:t>__________________________</w:t>
      </w:r>
    </w:p>
    <w:p w:rsidR="008E384C" w:rsidRPr="00465F6B" w:rsidRDefault="008E384C" w:rsidP="00CD14F4">
      <w:pPr>
        <w:ind w:right="618"/>
        <w:jc w:val="center"/>
        <w:rPr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Default="008E384C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5E1983" w:rsidRPr="00465F6B" w:rsidRDefault="00EA322C" w:rsidP="002E32C7">
      <w:pPr>
        <w:ind w:right="618"/>
        <w:jc w:val="center"/>
        <w:rPr>
          <w:sz w:val="28"/>
          <w:szCs w:val="28"/>
        </w:rPr>
      </w:pPr>
      <w:r>
        <w:rPr>
          <w:sz w:val="28"/>
          <w:szCs w:val="28"/>
        </w:rPr>
        <w:t>Иркутск 2018</w:t>
      </w:r>
    </w:p>
    <w:p w:rsidR="00097A6D" w:rsidRDefault="00097A6D" w:rsidP="00097A6D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Индивидуальная часть</w:t>
      </w:r>
      <w:r w:rsidR="00BF37F8" w:rsidRPr="00AB7842">
        <w:rPr>
          <w:b/>
          <w:color w:val="000000"/>
          <w:sz w:val="28"/>
          <w:szCs w:val="28"/>
        </w:rPr>
        <w:t>:</w:t>
      </w:r>
    </w:p>
    <w:p w:rsidR="00097A6D" w:rsidRPr="00097A6D" w:rsidRDefault="00097A6D" w:rsidP="00097A6D">
      <w:pPr>
        <w:pStyle w:val="a4"/>
        <w:numPr>
          <w:ilvl w:val="0"/>
          <w:numId w:val="29"/>
        </w:numPr>
        <w:tabs>
          <w:tab w:val="clear" w:pos="708"/>
        </w:tabs>
        <w:spacing w:line="360" w:lineRule="auto"/>
        <w:ind w:left="1134" w:right="-2" w:hanging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97A6D">
        <w:rPr>
          <w:rFonts w:ascii="Times New Roman" w:hAnsi="Times New Roman"/>
          <w:color w:val="000000"/>
          <w:sz w:val="28"/>
          <w:szCs w:val="28"/>
          <w:lang w:val="ru-RU"/>
        </w:rPr>
        <w:t>Составил алгоритм программы и блок-схемы к ним.</w:t>
      </w:r>
    </w:p>
    <w:p w:rsidR="00097A6D" w:rsidRPr="00097A6D" w:rsidRDefault="00097A6D" w:rsidP="00097A6D">
      <w:pPr>
        <w:pStyle w:val="a4"/>
        <w:numPr>
          <w:ilvl w:val="0"/>
          <w:numId w:val="29"/>
        </w:numPr>
        <w:spacing w:line="360" w:lineRule="auto"/>
        <w:ind w:left="1134" w:right="-2" w:hanging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097A6D">
        <w:rPr>
          <w:rFonts w:ascii="Times New Roman" w:hAnsi="Times New Roman"/>
          <w:color w:val="000000"/>
          <w:sz w:val="28"/>
          <w:szCs w:val="28"/>
          <w:lang w:val="ru-RU"/>
        </w:rPr>
        <w:t>Разработал структуры данных:</w:t>
      </w:r>
    </w:p>
    <w:p w:rsidR="00097A6D" w:rsidRPr="00097A6D" w:rsidRDefault="00097A6D" w:rsidP="00097A6D">
      <w:pPr>
        <w:pStyle w:val="a4"/>
        <w:numPr>
          <w:ilvl w:val="1"/>
          <w:numId w:val="29"/>
        </w:numPr>
        <w:tabs>
          <w:tab w:val="clear" w:pos="708"/>
        </w:tabs>
        <w:spacing w:line="360" w:lineRule="auto"/>
        <w:ind w:left="1701" w:right="-2" w:hanging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097A6D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Для </w:t>
      </w:r>
      <w:r w:rsidRPr="00097A6D">
        <w:rPr>
          <w:rFonts w:ascii="Times New Roman" w:hAnsi="Times New Roman"/>
          <w:b/>
          <w:color w:val="000000"/>
          <w:sz w:val="28"/>
          <w:szCs w:val="28"/>
        </w:rPr>
        <w:t>xml-</w:t>
      </w:r>
      <w:r w:rsidRPr="00097A6D">
        <w:rPr>
          <w:rFonts w:ascii="Times New Roman" w:hAnsi="Times New Roman"/>
          <w:b/>
          <w:color w:val="000000"/>
          <w:sz w:val="28"/>
          <w:szCs w:val="28"/>
          <w:lang w:val="ru-RU"/>
        </w:rPr>
        <w:t>файла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type Student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XMLName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xml.Name</w:t>
      </w:r>
      <w:proofErr w:type="spellEnd"/>
      <w:proofErr w:type="gram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`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xml:"student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"`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Name    string   `xml:"</w:t>
      </w:r>
      <w:proofErr w:type="spellStart"/>
      <w:proofErr w:type="gram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name,attr</w:t>
      </w:r>
      <w:proofErr w:type="spellEnd"/>
      <w:proofErr w:type="gram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"`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Mark   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`xml:"</w:t>
      </w:r>
      <w:proofErr w:type="spellStart"/>
      <w:proofErr w:type="gram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mark,attr</w:t>
      </w:r>
      <w:proofErr w:type="spellEnd"/>
      <w:proofErr w:type="gram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"`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type Course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XMLName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xml</w:t>
      </w:r>
      <w:proofErr w:type="gram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.Name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`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xml:"course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"`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Name     string    `xml:"</w:t>
      </w:r>
      <w:proofErr w:type="spellStart"/>
      <w:proofErr w:type="gram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name,attr</w:t>
      </w:r>
      <w:proofErr w:type="spellEnd"/>
      <w:proofErr w:type="gram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"`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Students </w:t>
      </w:r>
      <w:proofErr w:type="gram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[]Student</w:t>
      </w:r>
      <w:proofErr w:type="gram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`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xml:"student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"`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type Courses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XMLName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xml.Name</w:t>
      </w:r>
      <w:proofErr w:type="spellEnd"/>
      <w:proofErr w:type="gram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`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xml:"courses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>"`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97A6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Cours</w:t>
      </w:r>
      <w:proofErr w:type="spellEnd"/>
      <w:proofErr w:type="gramStart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  [</w:t>
      </w:r>
      <w:proofErr w:type="gramEnd"/>
      <w:r w:rsidRPr="00097A6D">
        <w:rPr>
          <w:rFonts w:ascii="Courier New" w:hAnsi="Courier New" w:cs="Courier New"/>
          <w:color w:val="000000"/>
          <w:sz w:val="24"/>
          <w:szCs w:val="24"/>
        </w:rPr>
        <w:t>]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Course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`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xml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>:"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course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>"`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97A6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97A6D" w:rsidRPr="00097A6D" w:rsidRDefault="00097A6D" w:rsidP="00097A6D">
      <w:pPr>
        <w:pStyle w:val="a4"/>
        <w:numPr>
          <w:ilvl w:val="1"/>
          <w:numId w:val="29"/>
        </w:numPr>
        <w:tabs>
          <w:tab w:val="clear" w:pos="708"/>
        </w:tabs>
        <w:spacing w:line="360" w:lineRule="auto"/>
        <w:ind w:left="1701" w:right="-2" w:hanging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097A6D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Для </w:t>
      </w:r>
      <w:proofErr w:type="spellStart"/>
      <w:r w:rsidRPr="00097A6D">
        <w:rPr>
          <w:rFonts w:ascii="Times New Roman" w:hAnsi="Times New Roman"/>
          <w:b/>
          <w:color w:val="000000"/>
          <w:sz w:val="28"/>
          <w:szCs w:val="28"/>
        </w:rPr>
        <w:t>json</w:t>
      </w:r>
      <w:proofErr w:type="spellEnd"/>
      <w:r w:rsidRPr="00097A6D">
        <w:rPr>
          <w:rFonts w:ascii="Times New Roman" w:hAnsi="Times New Roman"/>
          <w:b/>
          <w:color w:val="000000"/>
          <w:sz w:val="28"/>
          <w:szCs w:val="28"/>
        </w:rPr>
        <w:t>-</w:t>
      </w:r>
      <w:r w:rsidRPr="00097A6D">
        <w:rPr>
          <w:rFonts w:ascii="Times New Roman" w:hAnsi="Times New Roman"/>
          <w:b/>
          <w:color w:val="000000"/>
          <w:sz w:val="28"/>
          <w:szCs w:val="28"/>
          <w:lang w:val="ru-RU"/>
        </w:rPr>
        <w:t>файла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struct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97A6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Course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97A6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Mark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97A6D">
        <w:rPr>
          <w:rFonts w:ascii="Courier New" w:hAnsi="Courier New" w:cs="Courier New"/>
          <w:color w:val="000000"/>
          <w:sz w:val="24"/>
          <w:szCs w:val="24"/>
        </w:rPr>
        <w:t>}</w:t>
      </w:r>
      <w:bookmarkStart w:id="0" w:name="_GoBack"/>
      <w:bookmarkEnd w:id="0"/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jsonFile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struct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97A6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Student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97A6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097A6D">
        <w:rPr>
          <w:rFonts w:ascii="Courier New" w:hAnsi="Courier New" w:cs="Courier New"/>
          <w:color w:val="000000"/>
          <w:sz w:val="24"/>
          <w:szCs w:val="24"/>
        </w:rPr>
        <w:t xml:space="preserve">   [</w:t>
      </w:r>
      <w:proofErr w:type="gramEnd"/>
      <w:r w:rsidRPr="00097A6D">
        <w:rPr>
          <w:rFonts w:ascii="Courier New" w:hAnsi="Courier New" w:cs="Courier New"/>
          <w:color w:val="000000"/>
          <w:sz w:val="24"/>
          <w:szCs w:val="24"/>
        </w:rPr>
        <w:t>]</w:t>
      </w:r>
      <w:proofErr w:type="spellStart"/>
      <w:r w:rsidRPr="00097A6D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</w:p>
    <w:p w:rsidR="00097A6D" w:rsidRPr="00097A6D" w:rsidRDefault="00097A6D" w:rsidP="00097A6D">
      <w:pPr>
        <w:ind w:left="1701" w:right="-2" w:hanging="567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97A6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97A6D" w:rsidRDefault="00097A6D" w:rsidP="00097A6D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</w:p>
    <w:sectPr w:rsidR="00097A6D" w:rsidSect="008D5540">
      <w:footerReference w:type="default" r:id="rId8"/>
      <w:pgSz w:w="11906" w:h="16838"/>
      <w:pgMar w:top="1134" w:right="709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BCC" w:rsidRDefault="00CA1BCC" w:rsidP="00B12566">
      <w:r>
        <w:separator/>
      </w:r>
    </w:p>
  </w:endnote>
  <w:endnote w:type="continuationSeparator" w:id="0">
    <w:p w:rsidR="00CA1BCC" w:rsidRDefault="00CA1BCC" w:rsidP="00B1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DBE" w:rsidRDefault="00694DB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39808" behindDoc="0" locked="1" layoutInCell="1" allowOverlap="1" wp14:anchorId="02F9EBEE" wp14:editId="48DCAD0D">
              <wp:simplePos x="0" y="0"/>
              <wp:positionH relativeFrom="page">
                <wp:posOffset>702945</wp:posOffset>
              </wp:positionH>
              <wp:positionV relativeFrom="page">
                <wp:posOffset>261620</wp:posOffset>
              </wp:positionV>
              <wp:extent cx="6581140" cy="10186670"/>
              <wp:effectExtent l="17145" t="13970" r="21590" b="19685"/>
              <wp:wrapNone/>
              <wp:docPr id="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140" cy="10186670"/>
                        <a:chOff x="0" y="0"/>
                        <a:chExt cx="20000" cy="20000"/>
                      </a:xfrm>
                    </wpg:grpSpPr>
                    <wps:wsp>
                      <wps:cNvPr id="4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164C0A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8D5540" w:rsidRDefault="00694DBE" w:rsidP="00B12566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97A6D">
                              <w:rPr>
                                <w:rFonts w:ascii="ISOCPEUR" w:hAnsi="ISOCPEUR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147C9A" w:rsidRDefault="00694DBE" w:rsidP="00B12566">
                            <w:pPr>
                              <w:pStyle w:val="a9"/>
                              <w:jc w:val="center"/>
                              <w:rPr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ЛР.430200.</w:t>
                            </w:r>
                            <w:r w:rsidRPr="000E0C15">
                              <w:rPr>
                                <w:lang w:val="ru-RU"/>
                              </w:rPr>
                              <w:t>09.03.04</w:t>
                            </w:r>
                            <w:r>
                              <w:rPr>
                                <w:lang w:val="ru-RU"/>
                              </w:rPr>
                              <w:t>.120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F9EBEE" id="Группа 1" o:spid="_x0000_s1026" style="position:absolute;margin-left:55.35pt;margin-top:20.6pt;width:518.2pt;height:802.1pt;z-index:2516398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94DBE" w:rsidRPr="00164C0A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документа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694DBE" w:rsidRPr="008D5540" w:rsidRDefault="00694DBE" w:rsidP="00B12566">
                      <w:pPr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separate"/>
                      </w:r>
                      <w:r w:rsidR="00097A6D">
                        <w:rPr>
                          <w:rFonts w:ascii="ISOCPEUR" w:hAnsi="ISOCPEUR"/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694DBE" w:rsidRPr="00147C9A" w:rsidRDefault="00694DBE" w:rsidP="00B12566">
                      <w:pPr>
                        <w:pStyle w:val="a9"/>
                        <w:jc w:val="center"/>
                        <w:rPr>
                          <w:szCs w:val="36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ЛР.430200.</w:t>
                      </w:r>
                      <w:r w:rsidRPr="000E0C15">
                        <w:rPr>
                          <w:lang w:val="ru-RU"/>
                        </w:rPr>
                        <w:t>09.03.04</w:t>
                      </w:r>
                      <w:r>
                        <w:rPr>
                          <w:lang w:val="ru-RU"/>
                        </w:rPr>
                        <w:t>.120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BCC" w:rsidRDefault="00CA1BCC" w:rsidP="00B12566">
      <w:r>
        <w:separator/>
      </w:r>
    </w:p>
  </w:footnote>
  <w:footnote w:type="continuationSeparator" w:id="0">
    <w:p w:rsidR="00CA1BCC" w:rsidRDefault="00CA1BCC" w:rsidP="00B12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3F5"/>
    <w:multiLevelType w:val="hybridMultilevel"/>
    <w:tmpl w:val="07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E36"/>
    <w:multiLevelType w:val="hybridMultilevel"/>
    <w:tmpl w:val="30BC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3132F"/>
    <w:multiLevelType w:val="hybridMultilevel"/>
    <w:tmpl w:val="64208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83A79"/>
    <w:multiLevelType w:val="hybridMultilevel"/>
    <w:tmpl w:val="CAC6A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5B1B"/>
    <w:multiLevelType w:val="hybridMultilevel"/>
    <w:tmpl w:val="C6D2EB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3B71FE"/>
    <w:multiLevelType w:val="hybridMultilevel"/>
    <w:tmpl w:val="D962F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269A"/>
    <w:multiLevelType w:val="hybridMultilevel"/>
    <w:tmpl w:val="8006036E"/>
    <w:lvl w:ilvl="0" w:tplc="F83EED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03055"/>
    <w:multiLevelType w:val="hybridMultilevel"/>
    <w:tmpl w:val="C400B1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17A8E"/>
    <w:multiLevelType w:val="hybridMultilevel"/>
    <w:tmpl w:val="C3ECB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33D9"/>
    <w:multiLevelType w:val="hybridMultilevel"/>
    <w:tmpl w:val="9C96AE3E"/>
    <w:lvl w:ilvl="0" w:tplc="AE3267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97B1822"/>
    <w:multiLevelType w:val="hybridMultilevel"/>
    <w:tmpl w:val="96387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3222D"/>
    <w:multiLevelType w:val="hybridMultilevel"/>
    <w:tmpl w:val="18F83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07B78"/>
    <w:multiLevelType w:val="hybridMultilevel"/>
    <w:tmpl w:val="67BE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F02F2"/>
    <w:multiLevelType w:val="hybridMultilevel"/>
    <w:tmpl w:val="1C10D7E6"/>
    <w:lvl w:ilvl="0" w:tplc="FA787162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</w:rPr>
    </w:lvl>
    <w:lvl w:ilvl="1" w:tplc="555AC872">
      <w:start w:val="1"/>
      <w:numFmt w:val="lowerLetter"/>
      <w:lvlText w:val="%2."/>
      <w:lvlJc w:val="left"/>
      <w:pPr>
        <w:ind w:left="1647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0A86CFA"/>
    <w:multiLevelType w:val="hybridMultilevel"/>
    <w:tmpl w:val="DD92D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30A3A"/>
    <w:multiLevelType w:val="hybridMultilevel"/>
    <w:tmpl w:val="19D085B0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E0755CB"/>
    <w:multiLevelType w:val="hybridMultilevel"/>
    <w:tmpl w:val="46DA6FB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5E82A64"/>
    <w:multiLevelType w:val="hybridMultilevel"/>
    <w:tmpl w:val="07E2BA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DB2622C"/>
    <w:multiLevelType w:val="hybridMultilevel"/>
    <w:tmpl w:val="18F83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B71E6"/>
    <w:multiLevelType w:val="hybridMultilevel"/>
    <w:tmpl w:val="A1AE3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84C05"/>
    <w:multiLevelType w:val="hybridMultilevel"/>
    <w:tmpl w:val="1DA0D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5976"/>
    <w:multiLevelType w:val="hybridMultilevel"/>
    <w:tmpl w:val="AE14DF3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A1E6FB2"/>
    <w:multiLevelType w:val="hybridMultilevel"/>
    <w:tmpl w:val="DADA770A"/>
    <w:lvl w:ilvl="0" w:tplc="6B24B2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B9D67C5"/>
    <w:multiLevelType w:val="hybridMultilevel"/>
    <w:tmpl w:val="88C2E83E"/>
    <w:lvl w:ilvl="0" w:tplc="0F688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0B2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83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CF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66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1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EA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8E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4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50A03DD"/>
    <w:multiLevelType w:val="hybridMultilevel"/>
    <w:tmpl w:val="F3F23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E20BF"/>
    <w:multiLevelType w:val="hybridMultilevel"/>
    <w:tmpl w:val="E0B41336"/>
    <w:lvl w:ilvl="0" w:tplc="C478A9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4495543"/>
    <w:multiLevelType w:val="multilevel"/>
    <w:tmpl w:val="4EDEED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7" w15:restartNumberingAfterBreak="0">
    <w:nsid w:val="7C830668"/>
    <w:multiLevelType w:val="hybridMultilevel"/>
    <w:tmpl w:val="CBB6A3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01AEB"/>
    <w:multiLevelType w:val="hybridMultilevel"/>
    <w:tmpl w:val="BB82E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16"/>
  </w:num>
  <w:num w:numId="5">
    <w:abstractNumId w:val="21"/>
  </w:num>
  <w:num w:numId="6">
    <w:abstractNumId w:val="27"/>
  </w:num>
  <w:num w:numId="7">
    <w:abstractNumId w:val="10"/>
  </w:num>
  <w:num w:numId="8">
    <w:abstractNumId w:val="7"/>
  </w:num>
  <w:num w:numId="9">
    <w:abstractNumId w:val="20"/>
  </w:num>
  <w:num w:numId="10">
    <w:abstractNumId w:val="0"/>
  </w:num>
  <w:num w:numId="11">
    <w:abstractNumId w:val="5"/>
  </w:num>
  <w:num w:numId="12">
    <w:abstractNumId w:val="28"/>
  </w:num>
  <w:num w:numId="13">
    <w:abstractNumId w:val="15"/>
  </w:num>
  <w:num w:numId="14">
    <w:abstractNumId w:val="26"/>
  </w:num>
  <w:num w:numId="15">
    <w:abstractNumId w:val="4"/>
  </w:num>
  <w:num w:numId="16">
    <w:abstractNumId w:val="3"/>
  </w:num>
  <w:num w:numId="17">
    <w:abstractNumId w:val="2"/>
  </w:num>
  <w:num w:numId="18">
    <w:abstractNumId w:val="8"/>
  </w:num>
  <w:num w:numId="19">
    <w:abstractNumId w:val="25"/>
  </w:num>
  <w:num w:numId="20">
    <w:abstractNumId w:val="23"/>
  </w:num>
  <w:num w:numId="21">
    <w:abstractNumId w:val="9"/>
  </w:num>
  <w:num w:numId="22">
    <w:abstractNumId w:val="22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67"/>
    <w:rsid w:val="000005C6"/>
    <w:rsid w:val="000017E2"/>
    <w:rsid w:val="0002330B"/>
    <w:rsid w:val="00027D70"/>
    <w:rsid w:val="0003117A"/>
    <w:rsid w:val="00037D2E"/>
    <w:rsid w:val="00050911"/>
    <w:rsid w:val="0005729C"/>
    <w:rsid w:val="00060EC0"/>
    <w:rsid w:val="0006251B"/>
    <w:rsid w:val="00063D9B"/>
    <w:rsid w:val="000671FE"/>
    <w:rsid w:val="000674B0"/>
    <w:rsid w:val="00070410"/>
    <w:rsid w:val="000712E1"/>
    <w:rsid w:val="00072BDE"/>
    <w:rsid w:val="000750A4"/>
    <w:rsid w:val="00081A6E"/>
    <w:rsid w:val="00083675"/>
    <w:rsid w:val="0008609C"/>
    <w:rsid w:val="00092F35"/>
    <w:rsid w:val="000979B7"/>
    <w:rsid w:val="00097A6D"/>
    <w:rsid w:val="000B1115"/>
    <w:rsid w:val="000B32B7"/>
    <w:rsid w:val="000D31AD"/>
    <w:rsid w:val="000D3273"/>
    <w:rsid w:val="000D4401"/>
    <w:rsid w:val="000E3764"/>
    <w:rsid w:val="000E5CD5"/>
    <w:rsid w:val="000F2873"/>
    <w:rsid w:val="000F2966"/>
    <w:rsid w:val="000F378B"/>
    <w:rsid w:val="00114C9C"/>
    <w:rsid w:val="001159F3"/>
    <w:rsid w:val="00123DF4"/>
    <w:rsid w:val="00125BDF"/>
    <w:rsid w:val="00127706"/>
    <w:rsid w:val="00191AFB"/>
    <w:rsid w:val="001929CA"/>
    <w:rsid w:val="0019366D"/>
    <w:rsid w:val="001A3713"/>
    <w:rsid w:val="001A52A0"/>
    <w:rsid w:val="001C174B"/>
    <w:rsid w:val="001C3A08"/>
    <w:rsid w:val="001C4F09"/>
    <w:rsid w:val="001C6186"/>
    <w:rsid w:val="001F2954"/>
    <w:rsid w:val="001F6E71"/>
    <w:rsid w:val="00213286"/>
    <w:rsid w:val="0022556B"/>
    <w:rsid w:val="0024326D"/>
    <w:rsid w:val="0024635C"/>
    <w:rsid w:val="00256EE1"/>
    <w:rsid w:val="0026068D"/>
    <w:rsid w:val="00262354"/>
    <w:rsid w:val="00263AA3"/>
    <w:rsid w:val="00274629"/>
    <w:rsid w:val="002751F6"/>
    <w:rsid w:val="00292450"/>
    <w:rsid w:val="002970D4"/>
    <w:rsid w:val="002B3CF9"/>
    <w:rsid w:val="002B61B1"/>
    <w:rsid w:val="002C35DF"/>
    <w:rsid w:val="002C405B"/>
    <w:rsid w:val="002C6AA0"/>
    <w:rsid w:val="002D1B34"/>
    <w:rsid w:val="002D2CA0"/>
    <w:rsid w:val="002D60CA"/>
    <w:rsid w:val="002D69C3"/>
    <w:rsid w:val="002E09FB"/>
    <w:rsid w:val="002E32C7"/>
    <w:rsid w:val="002E4CF5"/>
    <w:rsid w:val="00302382"/>
    <w:rsid w:val="00313AA6"/>
    <w:rsid w:val="003148C5"/>
    <w:rsid w:val="00323AED"/>
    <w:rsid w:val="00325CA1"/>
    <w:rsid w:val="0034296F"/>
    <w:rsid w:val="003430D0"/>
    <w:rsid w:val="0035692F"/>
    <w:rsid w:val="00365D6A"/>
    <w:rsid w:val="0037396D"/>
    <w:rsid w:val="00373B3C"/>
    <w:rsid w:val="00374629"/>
    <w:rsid w:val="00375A89"/>
    <w:rsid w:val="00377061"/>
    <w:rsid w:val="003901CB"/>
    <w:rsid w:val="00390AD2"/>
    <w:rsid w:val="00391F74"/>
    <w:rsid w:val="003A3B2F"/>
    <w:rsid w:val="003B70B7"/>
    <w:rsid w:val="003C1872"/>
    <w:rsid w:val="003C6B94"/>
    <w:rsid w:val="003D0363"/>
    <w:rsid w:val="003D10C0"/>
    <w:rsid w:val="003D239C"/>
    <w:rsid w:val="003D2A1D"/>
    <w:rsid w:val="003E7F61"/>
    <w:rsid w:val="003F416C"/>
    <w:rsid w:val="003F6C32"/>
    <w:rsid w:val="0040251C"/>
    <w:rsid w:val="00416F26"/>
    <w:rsid w:val="004407AE"/>
    <w:rsid w:val="0044742B"/>
    <w:rsid w:val="0045065C"/>
    <w:rsid w:val="00455F63"/>
    <w:rsid w:val="0046478D"/>
    <w:rsid w:val="004647A1"/>
    <w:rsid w:val="00465F6B"/>
    <w:rsid w:val="0046673E"/>
    <w:rsid w:val="0048534C"/>
    <w:rsid w:val="0049171C"/>
    <w:rsid w:val="004927A7"/>
    <w:rsid w:val="00495217"/>
    <w:rsid w:val="00496B97"/>
    <w:rsid w:val="004A5679"/>
    <w:rsid w:val="004B6BE7"/>
    <w:rsid w:val="004B7252"/>
    <w:rsid w:val="004D41C6"/>
    <w:rsid w:val="004D5BB6"/>
    <w:rsid w:val="004D7051"/>
    <w:rsid w:val="004E0A47"/>
    <w:rsid w:val="004E7379"/>
    <w:rsid w:val="00504254"/>
    <w:rsid w:val="00504BF1"/>
    <w:rsid w:val="00510FD9"/>
    <w:rsid w:val="00515C7E"/>
    <w:rsid w:val="00526B00"/>
    <w:rsid w:val="005532C9"/>
    <w:rsid w:val="00561CA9"/>
    <w:rsid w:val="005772B9"/>
    <w:rsid w:val="00577F1A"/>
    <w:rsid w:val="005849F3"/>
    <w:rsid w:val="005A188E"/>
    <w:rsid w:val="005A7171"/>
    <w:rsid w:val="005B1CAB"/>
    <w:rsid w:val="005C0967"/>
    <w:rsid w:val="005C72C2"/>
    <w:rsid w:val="005D78AA"/>
    <w:rsid w:val="005E1983"/>
    <w:rsid w:val="005E235F"/>
    <w:rsid w:val="005F3FAD"/>
    <w:rsid w:val="006022B5"/>
    <w:rsid w:val="00606744"/>
    <w:rsid w:val="00615D04"/>
    <w:rsid w:val="006342BD"/>
    <w:rsid w:val="00636CA9"/>
    <w:rsid w:val="006413C2"/>
    <w:rsid w:val="00652771"/>
    <w:rsid w:val="0065575A"/>
    <w:rsid w:val="006625E6"/>
    <w:rsid w:val="00662924"/>
    <w:rsid w:val="00665468"/>
    <w:rsid w:val="00672A96"/>
    <w:rsid w:val="00686817"/>
    <w:rsid w:val="00694DBE"/>
    <w:rsid w:val="00695D0D"/>
    <w:rsid w:val="00696500"/>
    <w:rsid w:val="006B00BF"/>
    <w:rsid w:val="006B4281"/>
    <w:rsid w:val="006C313A"/>
    <w:rsid w:val="006C54BB"/>
    <w:rsid w:val="006D1A90"/>
    <w:rsid w:val="006D2A50"/>
    <w:rsid w:val="006D37E1"/>
    <w:rsid w:val="006D7490"/>
    <w:rsid w:val="006E1609"/>
    <w:rsid w:val="006E21C0"/>
    <w:rsid w:val="006E2E98"/>
    <w:rsid w:val="006E6DF6"/>
    <w:rsid w:val="006F0905"/>
    <w:rsid w:val="006F0D31"/>
    <w:rsid w:val="00700BD2"/>
    <w:rsid w:val="0070780C"/>
    <w:rsid w:val="00710462"/>
    <w:rsid w:val="007116E3"/>
    <w:rsid w:val="00716615"/>
    <w:rsid w:val="00716D79"/>
    <w:rsid w:val="00726BFD"/>
    <w:rsid w:val="00733D6A"/>
    <w:rsid w:val="007341D0"/>
    <w:rsid w:val="00744FAA"/>
    <w:rsid w:val="00752E7B"/>
    <w:rsid w:val="00760BC3"/>
    <w:rsid w:val="007700E6"/>
    <w:rsid w:val="00777CC1"/>
    <w:rsid w:val="0078256F"/>
    <w:rsid w:val="00784E19"/>
    <w:rsid w:val="0078739B"/>
    <w:rsid w:val="00790CD0"/>
    <w:rsid w:val="007A6F9C"/>
    <w:rsid w:val="007B045C"/>
    <w:rsid w:val="007B5A4A"/>
    <w:rsid w:val="007C24A9"/>
    <w:rsid w:val="007C3CB2"/>
    <w:rsid w:val="007C5484"/>
    <w:rsid w:val="007C5718"/>
    <w:rsid w:val="007D0DB0"/>
    <w:rsid w:val="007D5850"/>
    <w:rsid w:val="007E4867"/>
    <w:rsid w:val="007F1455"/>
    <w:rsid w:val="00803178"/>
    <w:rsid w:val="00812DF5"/>
    <w:rsid w:val="0081633B"/>
    <w:rsid w:val="00827835"/>
    <w:rsid w:val="00827977"/>
    <w:rsid w:val="0083213C"/>
    <w:rsid w:val="0083633A"/>
    <w:rsid w:val="00846AD1"/>
    <w:rsid w:val="0085572E"/>
    <w:rsid w:val="00860691"/>
    <w:rsid w:val="008611E8"/>
    <w:rsid w:val="00863A4F"/>
    <w:rsid w:val="008718E0"/>
    <w:rsid w:val="00880D47"/>
    <w:rsid w:val="008837C3"/>
    <w:rsid w:val="00891C67"/>
    <w:rsid w:val="008A1CF8"/>
    <w:rsid w:val="008B3AD7"/>
    <w:rsid w:val="008C5AEA"/>
    <w:rsid w:val="008D5540"/>
    <w:rsid w:val="008E01B0"/>
    <w:rsid w:val="008E384C"/>
    <w:rsid w:val="008F2758"/>
    <w:rsid w:val="008F5DF6"/>
    <w:rsid w:val="008F61CD"/>
    <w:rsid w:val="009072AC"/>
    <w:rsid w:val="00907F0A"/>
    <w:rsid w:val="00915AD3"/>
    <w:rsid w:val="009215D3"/>
    <w:rsid w:val="009229A1"/>
    <w:rsid w:val="009318C3"/>
    <w:rsid w:val="00933CC2"/>
    <w:rsid w:val="00935E1C"/>
    <w:rsid w:val="00954DD6"/>
    <w:rsid w:val="009558F8"/>
    <w:rsid w:val="00963975"/>
    <w:rsid w:val="009863AD"/>
    <w:rsid w:val="009A0CE2"/>
    <w:rsid w:val="009A1594"/>
    <w:rsid w:val="009A1A91"/>
    <w:rsid w:val="009B2A96"/>
    <w:rsid w:val="009B7602"/>
    <w:rsid w:val="009B7B12"/>
    <w:rsid w:val="009C2A2B"/>
    <w:rsid w:val="009E1E30"/>
    <w:rsid w:val="009E770E"/>
    <w:rsid w:val="009F3DA1"/>
    <w:rsid w:val="009F4289"/>
    <w:rsid w:val="00A20A88"/>
    <w:rsid w:val="00A23CB5"/>
    <w:rsid w:val="00A26640"/>
    <w:rsid w:val="00A40757"/>
    <w:rsid w:val="00A53039"/>
    <w:rsid w:val="00A606EB"/>
    <w:rsid w:val="00A6492C"/>
    <w:rsid w:val="00A66499"/>
    <w:rsid w:val="00A73BF8"/>
    <w:rsid w:val="00A73DF0"/>
    <w:rsid w:val="00A74519"/>
    <w:rsid w:val="00A7752B"/>
    <w:rsid w:val="00A81D98"/>
    <w:rsid w:val="00A849B6"/>
    <w:rsid w:val="00A925CE"/>
    <w:rsid w:val="00AA5E74"/>
    <w:rsid w:val="00AA7DBA"/>
    <w:rsid w:val="00AB25E1"/>
    <w:rsid w:val="00AB7842"/>
    <w:rsid w:val="00AC2793"/>
    <w:rsid w:val="00AC32CB"/>
    <w:rsid w:val="00AD30DE"/>
    <w:rsid w:val="00AE5F7B"/>
    <w:rsid w:val="00AF6051"/>
    <w:rsid w:val="00B015E9"/>
    <w:rsid w:val="00B022F6"/>
    <w:rsid w:val="00B065C6"/>
    <w:rsid w:val="00B115CB"/>
    <w:rsid w:val="00B12566"/>
    <w:rsid w:val="00B12F83"/>
    <w:rsid w:val="00B17CE8"/>
    <w:rsid w:val="00B2084F"/>
    <w:rsid w:val="00B444C1"/>
    <w:rsid w:val="00B45831"/>
    <w:rsid w:val="00B640A1"/>
    <w:rsid w:val="00B7217A"/>
    <w:rsid w:val="00B73CD4"/>
    <w:rsid w:val="00B73DBE"/>
    <w:rsid w:val="00B75613"/>
    <w:rsid w:val="00B765DF"/>
    <w:rsid w:val="00B77E2F"/>
    <w:rsid w:val="00B87E5C"/>
    <w:rsid w:val="00B93FA3"/>
    <w:rsid w:val="00BC275F"/>
    <w:rsid w:val="00BC76A5"/>
    <w:rsid w:val="00BD095F"/>
    <w:rsid w:val="00BD7BE3"/>
    <w:rsid w:val="00BE1BBC"/>
    <w:rsid w:val="00BE2F66"/>
    <w:rsid w:val="00BE42CF"/>
    <w:rsid w:val="00BE5948"/>
    <w:rsid w:val="00BF37F8"/>
    <w:rsid w:val="00BF62E5"/>
    <w:rsid w:val="00BF709C"/>
    <w:rsid w:val="00BF71F3"/>
    <w:rsid w:val="00C063E4"/>
    <w:rsid w:val="00C07F11"/>
    <w:rsid w:val="00C07FA9"/>
    <w:rsid w:val="00C121B8"/>
    <w:rsid w:val="00C13522"/>
    <w:rsid w:val="00C23BDF"/>
    <w:rsid w:val="00C302BE"/>
    <w:rsid w:val="00C3103B"/>
    <w:rsid w:val="00C40076"/>
    <w:rsid w:val="00C4177B"/>
    <w:rsid w:val="00C45089"/>
    <w:rsid w:val="00C45BE9"/>
    <w:rsid w:val="00C50F4E"/>
    <w:rsid w:val="00C567D5"/>
    <w:rsid w:val="00C60FD7"/>
    <w:rsid w:val="00C614D5"/>
    <w:rsid w:val="00C61600"/>
    <w:rsid w:val="00C61971"/>
    <w:rsid w:val="00C7466B"/>
    <w:rsid w:val="00C7591C"/>
    <w:rsid w:val="00C76EAE"/>
    <w:rsid w:val="00C859C1"/>
    <w:rsid w:val="00CA1BCC"/>
    <w:rsid w:val="00CA62EB"/>
    <w:rsid w:val="00CB0CD8"/>
    <w:rsid w:val="00CB3884"/>
    <w:rsid w:val="00CB562C"/>
    <w:rsid w:val="00CC69E8"/>
    <w:rsid w:val="00CC79B7"/>
    <w:rsid w:val="00CC7EBD"/>
    <w:rsid w:val="00CD14F4"/>
    <w:rsid w:val="00CD2543"/>
    <w:rsid w:val="00CD720D"/>
    <w:rsid w:val="00CF7428"/>
    <w:rsid w:val="00D072F7"/>
    <w:rsid w:val="00D31817"/>
    <w:rsid w:val="00D3609A"/>
    <w:rsid w:val="00D55011"/>
    <w:rsid w:val="00D57E09"/>
    <w:rsid w:val="00D600A2"/>
    <w:rsid w:val="00D66ADB"/>
    <w:rsid w:val="00D7085D"/>
    <w:rsid w:val="00D74131"/>
    <w:rsid w:val="00D81538"/>
    <w:rsid w:val="00D83110"/>
    <w:rsid w:val="00D84078"/>
    <w:rsid w:val="00D851FE"/>
    <w:rsid w:val="00D856C0"/>
    <w:rsid w:val="00D85D3E"/>
    <w:rsid w:val="00DA4382"/>
    <w:rsid w:val="00DA7059"/>
    <w:rsid w:val="00DB2457"/>
    <w:rsid w:val="00DB4009"/>
    <w:rsid w:val="00DB511B"/>
    <w:rsid w:val="00DC341A"/>
    <w:rsid w:val="00DC495A"/>
    <w:rsid w:val="00DC5732"/>
    <w:rsid w:val="00DE38EE"/>
    <w:rsid w:val="00DF067F"/>
    <w:rsid w:val="00E03BAB"/>
    <w:rsid w:val="00E245D5"/>
    <w:rsid w:val="00E27158"/>
    <w:rsid w:val="00E53400"/>
    <w:rsid w:val="00E6158D"/>
    <w:rsid w:val="00E9372A"/>
    <w:rsid w:val="00EA0CB4"/>
    <w:rsid w:val="00EA322C"/>
    <w:rsid w:val="00EC13A7"/>
    <w:rsid w:val="00ED1361"/>
    <w:rsid w:val="00ED304D"/>
    <w:rsid w:val="00ED37AD"/>
    <w:rsid w:val="00ED554F"/>
    <w:rsid w:val="00ED6E23"/>
    <w:rsid w:val="00EE0A82"/>
    <w:rsid w:val="00EF1DFB"/>
    <w:rsid w:val="00EF6E11"/>
    <w:rsid w:val="00F02871"/>
    <w:rsid w:val="00F11513"/>
    <w:rsid w:val="00F1774F"/>
    <w:rsid w:val="00F20C8E"/>
    <w:rsid w:val="00F21500"/>
    <w:rsid w:val="00F22E91"/>
    <w:rsid w:val="00F2590C"/>
    <w:rsid w:val="00F34639"/>
    <w:rsid w:val="00F415A5"/>
    <w:rsid w:val="00F4224F"/>
    <w:rsid w:val="00F455BD"/>
    <w:rsid w:val="00F4751A"/>
    <w:rsid w:val="00F47CBB"/>
    <w:rsid w:val="00F65767"/>
    <w:rsid w:val="00F8140C"/>
    <w:rsid w:val="00F83757"/>
    <w:rsid w:val="00F93ADC"/>
    <w:rsid w:val="00FA0F99"/>
    <w:rsid w:val="00FA1963"/>
    <w:rsid w:val="00FA3EE4"/>
    <w:rsid w:val="00FA6978"/>
    <w:rsid w:val="00FB0437"/>
    <w:rsid w:val="00FD058D"/>
    <w:rsid w:val="00FD42B0"/>
    <w:rsid w:val="00FE1273"/>
    <w:rsid w:val="00FE3A90"/>
    <w:rsid w:val="00FF0A45"/>
    <w:rsid w:val="00FF15D3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15F40"/>
  <w15:docId w15:val="{B6FB7680-4E97-4355-AA92-6B3D34DB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8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E384C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4">
    <w:name w:val="List Paragraph"/>
    <w:basedOn w:val="a3"/>
    <w:uiPriority w:val="99"/>
    <w:qFormat/>
    <w:rsid w:val="008E384C"/>
    <w:pPr>
      <w:spacing w:line="100" w:lineRule="atLeast"/>
      <w:ind w:left="720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Чертежный"/>
    <w:rsid w:val="00B125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 Знак"/>
    <w:link w:val="ab"/>
    <w:rsid w:val="00B12566"/>
    <w:rPr>
      <w:rFonts w:ascii="ISOCPEUR" w:hAnsi="ISOCPEUR"/>
      <w:i/>
      <w:sz w:val="28"/>
      <w:szCs w:val="24"/>
      <w:lang w:val="uk-UA"/>
    </w:rPr>
  </w:style>
  <w:style w:type="paragraph" w:customStyle="1" w:styleId="ab">
    <w:name w:val="Чертежный Знак"/>
    <w:link w:val="aa"/>
    <w:rsid w:val="00B12566"/>
    <w:pPr>
      <w:spacing w:after="0" w:line="240" w:lineRule="auto"/>
      <w:jc w:val="both"/>
    </w:pPr>
    <w:rPr>
      <w:rFonts w:ascii="ISOCPEUR" w:hAnsi="ISOCPEUR"/>
      <w:i/>
      <w:sz w:val="28"/>
      <w:szCs w:val="24"/>
      <w:lang w:val="uk-UA"/>
    </w:rPr>
  </w:style>
  <w:style w:type="paragraph" w:styleId="ac">
    <w:name w:val="No Spacing"/>
    <w:link w:val="ad"/>
    <w:uiPriority w:val="1"/>
    <w:qFormat/>
    <w:rsid w:val="002B3CF9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2B3CF9"/>
    <w:rPr>
      <w:rFonts w:eastAsiaTheme="minorEastAsia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B12F8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5A7171"/>
  </w:style>
  <w:style w:type="character" w:styleId="af">
    <w:name w:val="Placeholder Text"/>
    <w:basedOn w:val="a0"/>
    <w:uiPriority w:val="99"/>
    <w:semiHidden/>
    <w:rsid w:val="00CC7EBD"/>
    <w:rPr>
      <w:color w:val="808080"/>
    </w:rPr>
  </w:style>
  <w:style w:type="table" w:styleId="af0">
    <w:name w:val="Table Grid"/>
    <w:basedOn w:val="a1"/>
    <w:uiPriority w:val="39"/>
    <w:rsid w:val="001C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rsid w:val="001C618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dexDisk\&#1059;&#1085;&#1080;&#1074;&#1077;&#1088;\Templates\&#1064;&#1072;&#1073;&#1083;&#1086;&#1085;_&#1083;&#1072;&#1073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1FB1F-2589-4C4E-8AE8-D61C59FF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Шаблон_лабы.dotx</Template>
  <TotalTime>15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Виктор</cp:lastModifiedBy>
  <cp:revision>5</cp:revision>
  <dcterms:created xsi:type="dcterms:W3CDTF">2018-01-28T06:34:00Z</dcterms:created>
  <dcterms:modified xsi:type="dcterms:W3CDTF">2018-01-28T07:15:00Z</dcterms:modified>
</cp:coreProperties>
</file>