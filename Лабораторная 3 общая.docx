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835" w:rsidRDefault="00465F6B" w:rsidP="003D10C0">
      <w:pPr>
        <w:pStyle w:val="a3"/>
        <w:tabs>
          <w:tab w:val="clear" w:pos="708"/>
        </w:tabs>
        <w:spacing w:line="360" w:lineRule="auto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ФЕДЕРАЛЬНОЕ АГЕНТСТВО ЖЕЛЕЗНОДОРОЖНОГО ТРАНСПОРТА</w:t>
      </w:r>
    </w:p>
    <w:p w:rsidR="00465F6B" w:rsidRDefault="0005729C" w:rsidP="003D10C0">
      <w:pPr>
        <w:pStyle w:val="a3"/>
        <w:tabs>
          <w:tab w:val="clear" w:pos="708"/>
        </w:tabs>
        <w:spacing w:line="360" w:lineRule="auto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Федеральное</w:t>
      </w:r>
      <w:r w:rsidR="00465F6B">
        <w:rPr>
          <w:rFonts w:ascii="Times New Roman" w:hAnsi="Times New Roman"/>
          <w:sz w:val="28"/>
          <w:szCs w:val="26"/>
        </w:rPr>
        <w:t xml:space="preserve"> государственное бюджетное образовательное учреждение</w:t>
      </w:r>
    </w:p>
    <w:p w:rsidR="00465F6B" w:rsidRDefault="00465F6B" w:rsidP="003D10C0">
      <w:pPr>
        <w:pStyle w:val="a3"/>
        <w:tabs>
          <w:tab w:val="clear" w:pos="708"/>
        </w:tabs>
        <w:spacing w:line="360" w:lineRule="auto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высшего образования</w:t>
      </w:r>
    </w:p>
    <w:p w:rsidR="00465F6B" w:rsidRPr="00465F6B" w:rsidRDefault="00465F6B" w:rsidP="003D10C0">
      <w:pPr>
        <w:pStyle w:val="a3"/>
        <w:tabs>
          <w:tab w:val="clear" w:pos="708"/>
        </w:tabs>
        <w:spacing w:line="360" w:lineRule="auto"/>
        <w:jc w:val="center"/>
        <w:rPr>
          <w:sz w:val="28"/>
          <w:szCs w:val="28"/>
        </w:rPr>
      </w:pPr>
      <w:r w:rsidRPr="00465F6B">
        <w:rPr>
          <w:rFonts w:ascii="Times New Roman" w:hAnsi="Times New Roman"/>
          <w:sz w:val="28"/>
          <w:szCs w:val="28"/>
        </w:rPr>
        <w:t>«Иркутский государственный университет путей сообщения»</w:t>
      </w:r>
    </w:p>
    <w:p w:rsidR="008E384C" w:rsidRDefault="00465F6B" w:rsidP="003D10C0">
      <w:pPr>
        <w:pStyle w:val="a3"/>
        <w:tabs>
          <w:tab w:val="clear" w:pos="708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65F6B">
        <w:rPr>
          <w:rFonts w:ascii="Times New Roman" w:hAnsi="Times New Roman"/>
          <w:sz w:val="28"/>
          <w:szCs w:val="28"/>
        </w:rPr>
        <w:t xml:space="preserve">(ФГБОУ ВО ИрГУПС) </w:t>
      </w:r>
    </w:p>
    <w:p w:rsidR="00465F6B" w:rsidRPr="00465F6B" w:rsidRDefault="00465F6B" w:rsidP="00325CA1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E384C" w:rsidRPr="00465F6B" w:rsidRDefault="008E384C" w:rsidP="003D10C0">
      <w:pPr>
        <w:pStyle w:val="a4"/>
        <w:tabs>
          <w:tab w:val="clear" w:pos="708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 w:rsidRPr="00465F6B">
        <w:rPr>
          <w:rFonts w:ascii="Times New Roman" w:hAnsi="Times New Roman"/>
          <w:sz w:val="28"/>
          <w:szCs w:val="28"/>
          <w:lang w:val="ru-RU"/>
        </w:rPr>
        <w:t xml:space="preserve">Факультет «Управление на транспорте и </w:t>
      </w:r>
      <w:r w:rsidR="008D5540" w:rsidRPr="00465F6B">
        <w:rPr>
          <w:rFonts w:ascii="Times New Roman" w:hAnsi="Times New Roman"/>
          <w:sz w:val="28"/>
          <w:szCs w:val="28"/>
          <w:lang w:val="ru-RU"/>
        </w:rPr>
        <w:t>информационные</w:t>
      </w:r>
      <w:r w:rsidRPr="00465F6B">
        <w:rPr>
          <w:rFonts w:ascii="Times New Roman" w:hAnsi="Times New Roman"/>
          <w:sz w:val="28"/>
          <w:szCs w:val="28"/>
          <w:lang w:val="ru-RU"/>
        </w:rPr>
        <w:t xml:space="preserve"> технологии»</w:t>
      </w:r>
    </w:p>
    <w:p w:rsidR="008E384C" w:rsidRPr="00465F6B" w:rsidRDefault="008E384C" w:rsidP="003D10C0">
      <w:pPr>
        <w:pStyle w:val="a4"/>
        <w:tabs>
          <w:tab w:val="clear" w:pos="708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 w:rsidRPr="00465F6B">
        <w:rPr>
          <w:rFonts w:ascii="Times New Roman" w:hAnsi="Times New Roman"/>
          <w:sz w:val="28"/>
          <w:szCs w:val="28"/>
          <w:lang w:val="ru-RU"/>
        </w:rPr>
        <w:t>Кафедра «</w:t>
      </w:r>
      <w:r w:rsidR="00B93FA3" w:rsidRPr="00465F6B">
        <w:rPr>
          <w:rFonts w:ascii="Times New Roman" w:hAnsi="Times New Roman"/>
          <w:sz w:val="28"/>
          <w:szCs w:val="28"/>
          <w:lang w:val="ru-RU"/>
        </w:rPr>
        <w:t>Информационные системы и защита информации</w:t>
      </w:r>
      <w:r w:rsidRPr="00465F6B">
        <w:rPr>
          <w:rFonts w:ascii="Times New Roman" w:hAnsi="Times New Roman"/>
          <w:sz w:val="28"/>
          <w:szCs w:val="28"/>
          <w:lang w:val="ru-RU"/>
        </w:rPr>
        <w:t>»</w:t>
      </w:r>
    </w:p>
    <w:p w:rsidR="008E384C" w:rsidRPr="00465F6B" w:rsidRDefault="00B2084F" w:rsidP="00325CA1">
      <w:pPr>
        <w:spacing w:line="322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 «</w:t>
      </w:r>
      <w:r w:rsidR="00AE5F7B">
        <w:rPr>
          <w:sz w:val="28"/>
          <w:szCs w:val="28"/>
        </w:rPr>
        <w:t>Командная разработка</w:t>
      </w:r>
      <w:r w:rsidR="009B7B12">
        <w:rPr>
          <w:sz w:val="28"/>
          <w:szCs w:val="28"/>
        </w:rPr>
        <w:t xml:space="preserve"> программных системы</w:t>
      </w:r>
      <w:r>
        <w:rPr>
          <w:sz w:val="28"/>
          <w:szCs w:val="28"/>
        </w:rPr>
        <w:t>»</w:t>
      </w:r>
    </w:p>
    <w:p w:rsidR="00191AFB" w:rsidRPr="00465F6B" w:rsidRDefault="00191AFB" w:rsidP="00325CA1">
      <w:pPr>
        <w:spacing w:line="322" w:lineRule="exact"/>
        <w:jc w:val="center"/>
        <w:rPr>
          <w:sz w:val="28"/>
          <w:szCs w:val="28"/>
        </w:rPr>
      </w:pPr>
    </w:p>
    <w:p w:rsidR="00191AFB" w:rsidRPr="00465F6B" w:rsidRDefault="00191AFB" w:rsidP="00325CA1">
      <w:pPr>
        <w:spacing w:line="322" w:lineRule="exact"/>
        <w:jc w:val="center"/>
        <w:rPr>
          <w:sz w:val="28"/>
          <w:szCs w:val="28"/>
        </w:rPr>
      </w:pPr>
    </w:p>
    <w:p w:rsidR="008E384C" w:rsidRPr="00AE5F7B" w:rsidRDefault="008E384C" w:rsidP="00325CA1">
      <w:pPr>
        <w:spacing w:line="322" w:lineRule="exact"/>
        <w:jc w:val="center"/>
        <w:rPr>
          <w:sz w:val="28"/>
          <w:szCs w:val="28"/>
        </w:rPr>
      </w:pPr>
    </w:p>
    <w:p w:rsidR="008E384C" w:rsidRDefault="008E384C" w:rsidP="00325CA1">
      <w:pPr>
        <w:spacing w:line="322" w:lineRule="exact"/>
        <w:jc w:val="center"/>
        <w:rPr>
          <w:sz w:val="28"/>
          <w:szCs w:val="28"/>
        </w:rPr>
      </w:pPr>
    </w:p>
    <w:p w:rsidR="00AE5F7B" w:rsidRPr="00465F6B" w:rsidRDefault="00AE5F7B" w:rsidP="00325CA1">
      <w:pPr>
        <w:spacing w:line="322" w:lineRule="exact"/>
        <w:jc w:val="center"/>
        <w:rPr>
          <w:sz w:val="28"/>
          <w:szCs w:val="28"/>
        </w:rPr>
      </w:pPr>
    </w:p>
    <w:p w:rsidR="008E384C" w:rsidRDefault="008E384C" w:rsidP="00325CA1">
      <w:pPr>
        <w:spacing w:line="322" w:lineRule="exact"/>
        <w:jc w:val="center"/>
        <w:rPr>
          <w:sz w:val="28"/>
          <w:szCs w:val="28"/>
        </w:rPr>
      </w:pPr>
      <w:r w:rsidRPr="00465F6B">
        <w:rPr>
          <w:sz w:val="28"/>
          <w:szCs w:val="28"/>
        </w:rPr>
        <w:t>Лабораторная работа</w:t>
      </w:r>
      <w:r w:rsidR="009B7B12">
        <w:rPr>
          <w:sz w:val="28"/>
          <w:szCs w:val="28"/>
        </w:rPr>
        <w:t xml:space="preserve"> № 2</w:t>
      </w:r>
    </w:p>
    <w:p w:rsidR="00BD7BE3" w:rsidRDefault="00BD7BE3" w:rsidP="00325CA1">
      <w:pPr>
        <w:spacing w:line="322" w:lineRule="exact"/>
        <w:jc w:val="center"/>
        <w:rPr>
          <w:sz w:val="28"/>
          <w:szCs w:val="28"/>
        </w:rPr>
      </w:pPr>
    </w:p>
    <w:p w:rsidR="00BD7BE3" w:rsidRPr="00BD7BE3" w:rsidRDefault="00BD7BE3" w:rsidP="00325CA1">
      <w:pPr>
        <w:spacing w:line="322" w:lineRule="exact"/>
        <w:jc w:val="center"/>
        <w:rPr>
          <w:sz w:val="28"/>
          <w:szCs w:val="28"/>
        </w:rPr>
      </w:pPr>
    </w:p>
    <w:p w:rsidR="008E384C" w:rsidRPr="00465F6B" w:rsidRDefault="008E384C" w:rsidP="00325CA1">
      <w:pPr>
        <w:spacing w:line="322" w:lineRule="exact"/>
        <w:jc w:val="center"/>
        <w:rPr>
          <w:sz w:val="28"/>
          <w:szCs w:val="28"/>
        </w:rPr>
      </w:pPr>
    </w:p>
    <w:p w:rsidR="008E384C" w:rsidRPr="00465F6B" w:rsidRDefault="007341D0" w:rsidP="00325CA1">
      <w:pPr>
        <w:spacing w:after="298" w:line="322" w:lineRule="exact"/>
        <w:jc w:val="center"/>
        <w:rPr>
          <w:sz w:val="28"/>
          <w:szCs w:val="28"/>
        </w:rPr>
      </w:pPr>
      <w:r w:rsidRPr="00465F6B">
        <w:rPr>
          <w:sz w:val="28"/>
          <w:szCs w:val="28"/>
        </w:rPr>
        <w:t>Л</w:t>
      </w:r>
      <w:r w:rsidR="00B2084F">
        <w:rPr>
          <w:sz w:val="28"/>
          <w:szCs w:val="28"/>
        </w:rPr>
        <w:t>Р.4302</w:t>
      </w:r>
      <w:r w:rsidR="008E384C" w:rsidRPr="00465F6B">
        <w:rPr>
          <w:sz w:val="28"/>
          <w:szCs w:val="28"/>
        </w:rPr>
        <w:t>00.09.03.04.</w:t>
      </w:r>
      <w:r w:rsidR="00827835">
        <w:rPr>
          <w:sz w:val="28"/>
          <w:szCs w:val="28"/>
        </w:rPr>
        <w:t>120.</w:t>
      </w:r>
      <w:r w:rsidR="008E384C" w:rsidRPr="00465F6B">
        <w:rPr>
          <w:sz w:val="28"/>
          <w:szCs w:val="28"/>
        </w:rPr>
        <w:t>ПЗ</w:t>
      </w:r>
    </w:p>
    <w:p w:rsidR="008E384C" w:rsidRDefault="008E384C" w:rsidP="008E384C">
      <w:pPr>
        <w:rPr>
          <w:sz w:val="28"/>
          <w:szCs w:val="28"/>
        </w:rPr>
      </w:pPr>
    </w:p>
    <w:p w:rsidR="00BD7BE3" w:rsidRDefault="00BD7BE3" w:rsidP="008E384C">
      <w:pPr>
        <w:rPr>
          <w:sz w:val="28"/>
          <w:szCs w:val="28"/>
        </w:rPr>
      </w:pPr>
    </w:p>
    <w:p w:rsidR="00BD7BE3" w:rsidRPr="00465F6B" w:rsidRDefault="00BD7BE3" w:rsidP="008E384C">
      <w:pPr>
        <w:rPr>
          <w:sz w:val="28"/>
          <w:szCs w:val="28"/>
        </w:rPr>
      </w:pPr>
    </w:p>
    <w:p w:rsidR="008E384C" w:rsidRPr="00465F6B" w:rsidRDefault="008E384C" w:rsidP="008E384C">
      <w:pPr>
        <w:rPr>
          <w:sz w:val="28"/>
          <w:szCs w:val="28"/>
        </w:rPr>
      </w:pPr>
      <w:r w:rsidRPr="00465F6B">
        <w:rPr>
          <w:sz w:val="28"/>
          <w:szCs w:val="28"/>
        </w:rPr>
        <w:t>Выполнил</w:t>
      </w:r>
      <w:r w:rsidR="00083675" w:rsidRPr="00465F6B">
        <w:rPr>
          <w:sz w:val="28"/>
          <w:szCs w:val="28"/>
        </w:rPr>
        <w:t>:</w:t>
      </w:r>
      <w:r w:rsidRPr="00465F6B">
        <w:rPr>
          <w:sz w:val="28"/>
          <w:szCs w:val="28"/>
        </w:rPr>
        <w:t xml:space="preserve"> </w:t>
      </w:r>
      <w:r w:rsidR="0035692F" w:rsidRPr="00465F6B">
        <w:rPr>
          <w:sz w:val="28"/>
          <w:szCs w:val="28"/>
        </w:rPr>
        <w:tab/>
      </w:r>
      <w:r w:rsidR="0035692F" w:rsidRPr="00465F6B">
        <w:rPr>
          <w:sz w:val="28"/>
          <w:szCs w:val="28"/>
        </w:rPr>
        <w:tab/>
      </w:r>
      <w:r w:rsidR="0035692F" w:rsidRPr="00465F6B">
        <w:rPr>
          <w:sz w:val="28"/>
          <w:szCs w:val="28"/>
        </w:rPr>
        <w:tab/>
      </w:r>
      <w:r w:rsidR="0035692F" w:rsidRPr="00465F6B">
        <w:rPr>
          <w:sz w:val="28"/>
          <w:szCs w:val="28"/>
        </w:rPr>
        <w:tab/>
      </w:r>
      <w:r w:rsidR="0035692F" w:rsidRPr="00465F6B">
        <w:rPr>
          <w:sz w:val="28"/>
          <w:szCs w:val="28"/>
        </w:rPr>
        <w:tab/>
      </w:r>
      <w:r w:rsidR="0035692F" w:rsidRPr="00465F6B">
        <w:rPr>
          <w:sz w:val="28"/>
          <w:szCs w:val="28"/>
        </w:rPr>
        <w:tab/>
      </w:r>
      <w:r w:rsidR="00A40757"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>Проверил</w:t>
      </w:r>
      <w:r w:rsidR="00083675" w:rsidRPr="00465F6B">
        <w:rPr>
          <w:sz w:val="28"/>
          <w:szCs w:val="28"/>
        </w:rPr>
        <w:t>:</w:t>
      </w:r>
    </w:p>
    <w:p w:rsidR="008E384C" w:rsidRPr="00465F6B" w:rsidRDefault="008E384C" w:rsidP="008E384C">
      <w:pPr>
        <w:rPr>
          <w:sz w:val="28"/>
          <w:szCs w:val="28"/>
        </w:rPr>
      </w:pPr>
      <w:r w:rsidRPr="00465F6B">
        <w:rPr>
          <w:sz w:val="28"/>
          <w:szCs w:val="28"/>
        </w:rPr>
        <w:t>студент гр. ПИ.</w:t>
      </w:r>
      <w:r w:rsidR="00D81538" w:rsidRPr="00465F6B">
        <w:rPr>
          <w:sz w:val="28"/>
          <w:szCs w:val="28"/>
        </w:rPr>
        <w:t>1-</w:t>
      </w:r>
      <w:r w:rsidR="00A40757" w:rsidRPr="00465F6B">
        <w:rPr>
          <w:sz w:val="28"/>
          <w:szCs w:val="28"/>
        </w:rPr>
        <w:t>14-1</w:t>
      </w:r>
      <w:r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ab/>
      </w:r>
      <w:r w:rsidR="0035692F" w:rsidRPr="00465F6B">
        <w:rPr>
          <w:sz w:val="28"/>
          <w:szCs w:val="28"/>
        </w:rPr>
        <w:tab/>
      </w:r>
      <w:r w:rsidR="00B2084F">
        <w:rPr>
          <w:sz w:val="28"/>
          <w:szCs w:val="28"/>
        </w:rPr>
        <w:tab/>
      </w:r>
      <w:r w:rsidR="00A73DF0">
        <w:rPr>
          <w:sz w:val="28"/>
          <w:szCs w:val="28"/>
        </w:rPr>
        <w:t>доцент кафры «ИСиЗИ»</w:t>
      </w:r>
    </w:p>
    <w:p w:rsidR="00083675" w:rsidRDefault="00D81538" w:rsidP="00083675">
      <w:pPr>
        <w:ind w:right="618"/>
        <w:rPr>
          <w:sz w:val="28"/>
          <w:szCs w:val="28"/>
        </w:rPr>
      </w:pPr>
      <w:r w:rsidRPr="00465F6B">
        <w:rPr>
          <w:sz w:val="28"/>
          <w:szCs w:val="28"/>
        </w:rPr>
        <w:t>Козянко В. А.</w:t>
      </w:r>
      <w:r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ab/>
      </w:r>
      <w:r w:rsidR="0035692F" w:rsidRPr="00465F6B">
        <w:rPr>
          <w:sz w:val="28"/>
          <w:szCs w:val="28"/>
        </w:rPr>
        <w:tab/>
      </w:r>
      <w:r w:rsidR="00A40757" w:rsidRPr="00465F6B">
        <w:rPr>
          <w:sz w:val="28"/>
          <w:szCs w:val="28"/>
        </w:rPr>
        <w:tab/>
      </w:r>
      <w:r w:rsidR="00AE5F7B">
        <w:rPr>
          <w:sz w:val="28"/>
          <w:szCs w:val="28"/>
        </w:rPr>
        <w:t xml:space="preserve">Курганская О. </w:t>
      </w:r>
      <w:r w:rsidR="00FF15D3">
        <w:rPr>
          <w:sz w:val="28"/>
          <w:szCs w:val="28"/>
        </w:rPr>
        <w:t>В.</w:t>
      </w:r>
    </w:p>
    <w:p w:rsidR="004647A1" w:rsidRPr="00465F6B" w:rsidRDefault="004647A1" w:rsidP="00083675">
      <w:pPr>
        <w:ind w:right="618"/>
        <w:rPr>
          <w:sz w:val="28"/>
          <w:szCs w:val="28"/>
        </w:rPr>
      </w:pPr>
    </w:p>
    <w:p w:rsidR="008E384C" w:rsidRPr="00465F6B" w:rsidRDefault="0035692F" w:rsidP="00CD14F4">
      <w:pPr>
        <w:ind w:right="140"/>
        <w:rPr>
          <w:sz w:val="28"/>
          <w:szCs w:val="28"/>
        </w:rPr>
      </w:pPr>
      <w:r w:rsidRPr="00465F6B">
        <w:rPr>
          <w:sz w:val="28"/>
          <w:szCs w:val="28"/>
        </w:rPr>
        <w:t>«___»___________</w:t>
      </w:r>
      <w:r w:rsidR="00A40757" w:rsidRPr="00465F6B">
        <w:rPr>
          <w:sz w:val="28"/>
          <w:szCs w:val="28"/>
        </w:rPr>
        <w:t>__</w:t>
      </w:r>
      <w:r w:rsidR="00465F6B" w:rsidRPr="0078256F">
        <w:rPr>
          <w:sz w:val="28"/>
          <w:szCs w:val="28"/>
        </w:rPr>
        <w:t>_</w:t>
      </w:r>
      <w:r w:rsidR="00A40757" w:rsidRPr="00465F6B">
        <w:rPr>
          <w:sz w:val="28"/>
          <w:szCs w:val="28"/>
        </w:rPr>
        <w:t>__</w:t>
      </w:r>
      <w:r w:rsidR="00827835">
        <w:rPr>
          <w:sz w:val="28"/>
          <w:szCs w:val="28"/>
        </w:rPr>
        <w:t>201</w:t>
      </w:r>
      <w:r w:rsidR="00EA322C">
        <w:rPr>
          <w:sz w:val="28"/>
          <w:szCs w:val="28"/>
        </w:rPr>
        <w:t>8</w:t>
      </w:r>
      <w:r w:rsidR="008D5540" w:rsidRPr="00465F6B">
        <w:rPr>
          <w:sz w:val="28"/>
          <w:szCs w:val="28"/>
        </w:rPr>
        <w:t>г.</w:t>
      </w:r>
      <w:r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ab/>
      </w:r>
      <w:r w:rsidR="00465F6B">
        <w:rPr>
          <w:sz w:val="28"/>
          <w:szCs w:val="28"/>
        </w:rPr>
        <w:tab/>
      </w:r>
      <w:r w:rsidR="00CD14F4" w:rsidRPr="00465F6B">
        <w:rPr>
          <w:sz w:val="28"/>
          <w:szCs w:val="28"/>
        </w:rPr>
        <w:t>«___»__________</w:t>
      </w:r>
      <w:r w:rsidR="00A40757" w:rsidRPr="00465F6B">
        <w:rPr>
          <w:sz w:val="28"/>
          <w:szCs w:val="28"/>
        </w:rPr>
        <w:t>_____</w:t>
      </w:r>
      <w:r w:rsidR="00EA322C">
        <w:rPr>
          <w:sz w:val="28"/>
          <w:szCs w:val="28"/>
        </w:rPr>
        <w:t>2018</w:t>
      </w:r>
      <w:r w:rsidR="00CD14F4" w:rsidRPr="00465F6B">
        <w:rPr>
          <w:sz w:val="28"/>
          <w:szCs w:val="28"/>
        </w:rPr>
        <w:t>г.</w:t>
      </w:r>
    </w:p>
    <w:p w:rsidR="00A40757" w:rsidRPr="00465F6B" w:rsidRDefault="00A40757" w:rsidP="00CD14F4">
      <w:pPr>
        <w:ind w:right="140"/>
        <w:rPr>
          <w:sz w:val="28"/>
          <w:szCs w:val="28"/>
        </w:rPr>
      </w:pPr>
    </w:p>
    <w:p w:rsidR="00A40757" w:rsidRPr="00465F6B" w:rsidRDefault="00A40757" w:rsidP="00CD14F4">
      <w:pPr>
        <w:ind w:right="140"/>
        <w:rPr>
          <w:sz w:val="28"/>
          <w:szCs w:val="28"/>
        </w:rPr>
      </w:pPr>
      <w:r w:rsidRPr="00465F6B">
        <w:rPr>
          <w:sz w:val="28"/>
          <w:szCs w:val="28"/>
        </w:rPr>
        <w:t>__________________________</w:t>
      </w:r>
      <w:r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ab/>
      </w:r>
      <w:r w:rsidRPr="00465F6B">
        <w:rPr>
          <w:sz w:val="28"/>
          <w:szCs w:val="28"/>
        </w:rPr>
        <w:tab/>
        <w:t>__________________________</w:t>
      </w:r>
    </w:p>
    <w:p w:rsidR="008E384C" w:rsidRPr="00465F6B" w:rsidRDefault="008E384C" w:rsidP="00CD14F4">
      <w:pPr>
        <w:ind w:right="618"/>
        <w:jc w:val="center"/>
        <w:rPr>
          <w:sz w:val="28"/>
          <w:szCs w:val="28"/>
        </w:rPr>
      </w:pPr>
    </w:p>
    <w:p w:rsidR="008E384C" w:rsidRPr="00465F6B" w:rsidRDefault="008E384C" w:rsidP="00CD14F4">
      <w:pPr>
        <w:ind w:right="618"/>
        <w:jc w:val="center"/>
        <w:rPr>
          <w:bCs/>
          <w:sz w:val="28"/>
          <w:szCs w:val="28"/>
        </w:rPr>
      </w:pPr>
    </w:p>
    <w:p w:rsidR="008E384C" w:rsidRPr="00465F6B" w:rsidRDefault="008E384C" w:rsidP="00CD14F4">
      <w:pPr>
        <w:ind w:right="618"/>
        <w:jc w:val="center"/>
        <w:rPr>
          <w:bCs/>
          <w:sz w:val="28"/>
          <w:szCs w:val="28"/>
        </w:rPr>
      </w:pPr>
    </w:p>
    <w:p w:rsidR="008E384C" w:rsidRPr="00465F6B" w:rsidRDefault="008E384C" w:rsidP="00CD14F4">
      <w:pPr>
        <w:ind w:right="618"/>
        <w:jc w:val="center"/>
        <w:rPr>
          <w:bCs/>
          <w:sz w:val="28"/>
          <w:szCs w:val="28"/>
        </w:rPr>
      </w:pPr>
    </w:p>
    <w:p w:rsidR="008E384C" w:rsidRDefault="008E384C" w:rsidP="00CD14F4">
      <w:pPr>
        <w:ind w:right="618"/>
        <w:jc w:val="center"/>
        <w:rPr>
          <w:sz w:val="28"/>
          <w:szCs w:val="28"/>
        </w:rPr>
      </w:pPr>
    </w:p>
    <w:p w:rsidR="00BD7BE3" w:rsidRDefault="00BD7BE3" w:rsidP="00CD14F4">
      <w:pPr>
        <w:ind w:right="618"/>
        <w:jc w:val="center"/>
        <w:rPr>
          <w:sz w:val="28"/>
          <w:szCs w:val="28"/>
        </w:rPr>
      </w:pPr>
    </w:p>
    <w:p w:rsidR="00BD7BE3" w:rsidRDefault="00BD7BE3" w:rsidP="00CD14F4">
      <w:pPr>
        <w:ind w:right="618"/>
        <w:jc w:val="center"/>
        <w:rPr>
          <w:sz w:val="28"/>
          <w:szCs w:val="28"/>
        </w:rPr>
      </w:pPr>
    </w:p>
    <w:p w:rsidR="00BD7BE3" w:rsidRDefault="00BD7BE3" w:rsidP="00CD14F4">
      <w:pPr>
        <w:ind w:right="618"/>
        <w:jc w:val="center"/>
        <w:rPr>
          <w:sz w:val="28"/>
          <w:szCs w:val="28"/>
        </w:rPr>
      </w:pPr>
    </w:p>
    <w:p w:rsidR="00BD7BE3" w:rsidRDefault="00BD7BE3" w:rsidP="00CD14F4">
      <w:pPr>
        <w:ind w:right="618"/>
        <w:jc w:val="center"/>
        <w:rPr>
          <w:sz w:val="28"/>
          <w:szCs w:val="28"/>
        </w:rPr>
      </w:pPr>
    </w:p>
    <w:p w:rsidR="005E1983" w:rsidRPr="00465F6B" w:rsidRDefault="00EA322C" w:rsidP="002E32C7">
      <w:pPr>
        <w:ind w:right="618"/>
        <w:jc w:val="center"/>
        <w:rPr>
          <w:sz w:val="28"/>
          <w:szCs w:val="28"/>
        </w:rPr>
      </w:pPr>
      <w:r>
        <w:rPr>
          <w:sz w:val="28"/>
          <w:szCs w:val="28"/>
        </w:rPr>
        <w:t>Иркутск 2018</w:t>
      </w:r>
    </w:p>
    <w:p w:rsidR="00BF37F8" w:rsidRPr="00AB7842" w:rsidRDefault="00325CA1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lastRenderedPageBreak/>
        <w:t>Задание</w:t>
      </w:r>
      <w:r w:rsidR="00BF37F8" w:rsidRPr="00AB7842">
        <w:rPr>
          <w:b/>
          <w:color w:val="000000"/>
          <w:sz w:val="28"/>
          <w:szCs w:val="28"/>
        </w:rPr>
        <w:t xml:space="preserve"> для организационной работы:</w:t>
      </w:r>
    </w:p>
    <w:p w:rsidR="009318C3" w:rsidRPr="00AB7842" w:rsidRDefault="00BF37F8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Распределить роли участников группы.</w:t>
      </w:r>
      <w:r w:rsidR="009318C3" w:rsidRPr="00AB7842">
        <w:rPr>
          <w:color w:val="000000"/>
          <w:sz w:val="28"/>
          <w:szCs w:val="28"/>
        </w:rPr>
        <w:t xml:space="preserve"> </w:t>
      </w:r>
    </w:p>
    <w:p w:rsidR="00AE5F7B" w:rsidRPr="00AB7842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Составить перечень задач на весь проект каждому участнику.</w:t>
      </w:r>
    </w:p>
    <w:p w:rsidR="00BF37F8" w:rsidRPr="00AB7842" w:rsidRDefault="00BF37F8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Определить способы общения между участниками команды.</w:t>
      </w:r>
    </w:p>
    <w:p w:rsidR="00BF37F8" w:rsidRPr="00AB7842" w:rsidRDefault="00BF37F8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Определить стандарты оформления кода.</w:t>
      </w:r>
    </w:p>
    <w:p w:rsidR="009318C3" w:rsidRPr="00AB7842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BF37F8" w:rsidRPr="00AB7842" w:rsidRDefault="00BF37F8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>Задание для решения:</w:t>
      </w:r>
    </w:p>
    <w:p w:rsidR="00686817" w:rsidRPr="00AB7842" w:rsidRDefault="00686817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Дан XML-документ, в котором описаны оценки студентов по некоторым предметам. Необходимо сгенерировать из него документ </w:t>
      </w:r>
      <w:r w:rsidR="00BF37F8" w:rsidRPr="00AB7842">
        <w:rPr>
          <w:color w:val="000000"/>
          <w:sz w:val="28"/>
          <w:szCs w:val="28"/>
          <w:lang w:val="en-US"/>
        </w:rPr>
        <w:t>json</w:t>
      </w:r>
      <w:r w:rsidRPr="00AB7842">
        <w:rPr>
          <w:color w:val="000000"/>
          <w:sz w:val="28"/>
          <w:szCs w:val="28"/>
        </w:rPr>
        <w:t xml:space="preserve"> формата, описывающий студентов и их оценки по предметам. </w:t>
      </w:r>
    </w:p>
    <w:p w:rsidR="00686817" w:rsidRPr="00AB7842" w:rsidRDefault="00686817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Доп. условия: язык программирования </w:t>
      </w:r>
      <w:r w:rsidRPr="00AB7842">
        <w:rPr>
          <w:color w:val="000000"/>
          <w:sz w:val="28"/>
          <w:szCs w:val="28"/>
          <w:lang w:val="en-US"/>
        </w:rPr>
        <w:t>Go</w:t>
      </w:r>
      <w:r w:rsidRPr="00AB7842">
        <w:rPr>
          <w:color w:val="000000"/>
          <w:sz w:val="28"/>
          <w:szCs w:val="28"/>
        </w:rPr>
        <w:t xml:space="preserve"> и его средства обработки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 xml:space="preserve">, промежуточное хранение – </w:t>
      </w:r>
      <w:r w:rsidRPr="00AB7842">
        <w:rPr>
          <w:color w:val="000000"/>
          <w:sz w:val="28"/>
          <w:szCs w:val="28"/>
          <w:lang w:val="en-US"/>
        </w:rPr>
        <w:t>ini</w:t>
      </w:r>
      <w:r w:rsidRPr="00AB7842">
        <w:rPr>
          <w:color w:val="000000"/>
          <w:sz w:val="28"/>
          <w:szCs w:val="28"/>
        </w:rPr>
        <w:t>-файл, обработка ошибок и защитное программирование обязательны.</w:t>
      </w:r>
    </w:p>
    <w:p w:rsidR="00BF37F8" w:rsidRPr="00AB7842" w:rsidRDefault="00BF37F8" w:rsidP="00AB7842">
      <w:pPr>
        <w:widowControl/>
        <w:autoSpaceDE/>
        <w:autoSpaceDN/>
        <w:adjustRightInd/>
        <w:spacing w:after="160" w:line="259" w:lineRule="auto"/>
        <w:ind w:firstLine="567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br w:type="page"/>
      </w:r>
    </w:p>
    <w:p w:rsidR="00BF37F8" w:rsidRPr="00AB7842" w:rsidRDefault="00DA4382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lastRenderedPageBreak/>
        <w:t>Роли участников</w:t>
      </w:r>
      <w:r w:rsidR="006A7A48">
        <w:rPr>
          <w:b/>
          <w:color w:val="000000"/>
          <w:sz w:val="28"/>
          <w:szCs w:val="28"/>
        </w:rPr>
        <w:t>:</w:t>
      </w:r>
    </w:p>
    <w:p w:rsidR="00BF37F8" w:rsidRPr="00AB7842" w:rsidRDefault="00BF37F8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Леонид –</w:t>
      </w:r>
      <w:r w:rsidR="00DF067F" w:rsidRPr="00AB7842">
        <w:rPr>
          <w:color w:val="000000"/>
          <w:sz w:val="28"/>
          <w:szCs w:val="28"/>
        </w:rPr>
        <w:t xml:space="preserve"> разработчик № 1</w:t>
      </w:r>
      <w:r w:rsidR="005F5C1B">
        <w:rPr>
          <w:color w:val="000000"/>
          <w:sz w:val="28"/>
          <w:szCs w:val="28"/>
        </w:rPr>
        <w:t>.</w:t>
      </w:r>
    </w:p>
    <w:p w:rsidR="00BF37F8" w:rsidRPr="00AB7842" w:rsidRDefault="00BF37F8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Надежда –</w:t>
      </w:r>
      <w:r w:rsidR="006D2A50" w:rsidRPr="00AB7842">
        <w:rPr>
          <w:color w:val="000000"/>
          <w:sz w:val="28"/>
          <w:szCs w:val="28"/>
        </w:rPr>
        <w:t xml:space="preserve"> лидер</w:t>
      </w:r>
      <w:r w:rsidR="005F5C1B">
        <w:rPr>
          <w:color w:val="000000"/>
          <w:sz w:val="28"/>
          <w:szCs w:val="28"/>
        </w:rPr>
        <w:t>.</w:t>
      </w:r>
    </w:p>
    <w:p w:rsidR="00BF37F8" w:rsidRPr="00AB7842" w:rsidRDefault="00BF37F8" w:rsidP="005F5C1B">
      <w:pPr>
        <w:tabs>
          <w:tab w:val="left" w:pos="3516"/>
        </w:tabs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Егор – </w:t>
      </w:r>
      <w:r w:rsidR="006D2A50" w:rsidRPr="00AB7842">
        <w:rPr>
          <w:color w:val="000000"/>
          <w:sz w:val="28"/>
          <w:szCs w:val="28"/>
        </w:rPr>
        <w:t>тестировщик</w:t>
      </w:r>
      <w:r w:rsidR="005F5C1B">
        <w:rPr>
          <w:color w:val="000000"/>
          <w:sz w:val="28"/>
          <w:szCs w:val="28"/>
        </w:rPr>
        <w:t>.</w:t>
      </w:r>
    </w:p>
    <w:p w:rsidR="00BF37F8" w:rsidRPr="00AB7842" w:rsidRDefault="00BF37F8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Виктор – </w:t>
      </w:r>
      <w:r w:rsidR="005F5C1B">
        <w:rPr>
          <w:color w:val="000000"/>
          <w:sz w:val="28"/>
          <w:szCs w:val="28"/>
        </w:rPr>
        <w:t>п</w:t>
      </w:r>
      <w:r w:rsidR="006D2A50" w:rsidRPr="00AB7842">
        <w:rPr>
          <w:color w:val="000000"/>
          <w:sz w:val="28"/>
          <w:szCs w:val="28"/>
        </w:rPr>
        <w:t>роектировщик</w:t>
      </w:r>
      <w:r w:rsidR="00DF067F" w:rsidRPr="00AB7842">
        <w:rPr>
          <w:color w:val="000000"/>
          <w:sz w:val="28"/>
          <w:szCs w:val="28"/>
        </w:rPr>
        <w:t>, разработчик № 2</w:t>
      </w:r>
      <w:r w:rsidR="005F5C1B">
        <w:rPr>
          <w:color w:val="000000"/>
          <w:sz w:val="28"/>
          <w:szCs w:val="28"/>
        </w:rPr>
        <w:t>.</w:t>
      </w:r>
    </w:p>
    <w:p w:rsidR="001F6E71" w:rsidRPr="00AB7842" w:rsidRDefault="001F6E7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BC76A5" w:rsidRPr="00AB7842" w:rsidRDefault="00BC76A5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 xml:space="preserve">Взаимозаменяемость: </w:t>
      </w:r>
    </w:p>
    <w:p w:rsidR="00BC76A5" w:rsidRPr="00AB7842" w:rsidRDefault="001F6E7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Если нет тестировщика, то его заменяет разработчик № 2.</w:t>
      </w:r>
    </w:p>
    <w:p w:rsidR="001F6E71" w:rsidRDefault="001F6E7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bookmarkStart w:id="0" w:name="_Hlk504847512"/>
      <w:r w:rsidRPr="00AB7842">
        <w:rPr>
          <w:color w:val="000000"/>
          <w:sz w:val="28"/>
          <w:szCs w:val="28"/>
        </w:rPr>
        <w:t>Если нет разработчика №2, то его заменяет разработчик №1</w:t>
      </w:r>
      <w:r w:rsidR="00ED6E23" w:rsidRPr="00ED6E23">
        <w:rPr>
          <w:color w:val="000000"/>
          <w:sz w:val="28"/>
          <w:szCs w:val="28"/>
        </w:rPr>
        <w:t xml:space="preserve"> </w:t>
      </w:r>
      <w:r w:rsidR="00ED6E23">
        <w:rPr>
          <w:color w:val="000000"/>
          <w:sz w:val="28"/>
          <w:szCs w:val="28"/>
        </w:rPr>
        <w:t>или тестировщик</w:t>
      </w:r>
      <w:r w:rsidRPr="00AB7842">
        <w:rPr>
          <w:color w:val="000000"/>
          <w:sz w:val="28"/>
          <w:szCs w:val="28"/>
        </w:rPr>
        <w:t>.</w:t>
      </w:r>
    </w:p>
    <w:p w:rsidR="00ED6E23" w:rsidRPr="00AB7842" w:rsidRDefault="00ED6E23" w:rsidP="00ED6E23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Если нет </w:t>
      </w:r>
      <w:r>
        <w:rPr>
          <w:color w:val="000000"/>
          <w:sz w:val="28"/>
          <w:szCs w:val="28"/>
        </w:rPr>
        <w:t>проектировщика</w:t>
      </w:r>
      <w:r w:rsidRPr="00AB7842">
        <w:rPr>
          <w:color w:val="000000"/>
          <w:sz w:val="28"/>
          <w:szCs w:val="28"/>
        </w:rPr>
        <w:t>, то его заменяет разработчик №1</w:t>
      </w:r>
      <w:r w:rsidRPr="00ED6E2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или тестировщик</w:t>
      </w:r>
      <w:r w:rsidRPr="00AB7842">
        <w:rPr>
          <w:color w:val="000000"/>
          <w:sz w:val="28"/>
          <w:szCs w:val="28"/>
        </w:rPr>
        <w:t>.</w:t>
      </w:r>
    </w:p>
    <w:bookmarkEnd w:id="0"/>
    <w:p w:rsidR="001F6E71" w:rsidRPr="00AB7842" w:rsidRDefault="001F6E7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Если нет разработчика №1, то его заменяет лидер.</w:t>
      </w:r>
    </w:p>
    <w:p w:rsidR="001F6E71" w:rsidRPr="00AB7842" w:rsidRDefault="001F6E7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Если нет лидера, то его заменяет разработчик №2.</w:t>
      </w:r>
    </w:p>
    <w:p w:rsidR="001F6E71" w:rsidRPr="00AB7842" w:rsidRDefault="001F6E7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BC76A5" w:rsidRPr="00AB7842" w:rsidRDefault="00BC76A5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>Задачи</w:t>
      </w:r>
      <w:r w:rsidR="00AB7842">
        <w:rPr>
          <w:b/>
          <w:color w:val="000000"/>
          <w:sz w:val="28"/>
          <w:szCs w:val="28"/>
        </w:rPr>
        <w:t>:</w:t>
      </w:r>
    </w:p>
    <w:p w:rsidR="00BC76A5" w:rsidRPr="00AB7842" w:rsidRDefault="00BC76A5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Изучение предметной области – все.</w:t>
      </w:r>
    </w:p>
    <w:p w:rsidR="00BC76A5" w:rsidRPr="00FA3EE4" w:rsidRDefault="00BC76A5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Создание алгоритма программы</w:t>
      </w:r>
      <w:r w:rsidRPr="00FA3EE4">
        <w:rPr>
          <w:color w:val="000000"/>
          <w:sz w:val="28"/>
          <w:szCs w:val="28"/>
        </w:rPr>
        <w:t>, составление блок-схем</w:t>
      </w:r>
      <w:r w:rsidRPr="00AB7842">
        <w:rPr>
          <w:color w:val="000000"/>
          <w:sz w:val="28"/>
          <w:szCs w:val="28"/>
        </w:rPr>
        <w:t xml:space="preserve"> – </w:t>
      </w:r>
      <w:r w:rsidR="001F6E71" w:rsidRPr="00AB7842">
        <w:rPr>
          <w:color w:val="000000"/>
          <w:sz w:val="28"/>
          <w:szCs w:val="28"/>
        </w:rPr>
        <w:t>разработчик № 2</w:t>
      </w:r>
      <w:r w:rsidR="00FA3EE4">
        <w:rPr>
          <w:color w:val="000000"/>
          <w:sz w:val="28"/>
          <w:szCs w:val="28"/>
        </w:rPr>
        <w:t>.</w:t>
      </w:r>
    </w:p>
    <w:p w:rsidR="00BC76A5" w:rsidRPr="00AB7842" w:rsidRDefault="00BC76A5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Написание программы и исправление с комментариями – </w:t>
      </w:r>
      <w:r w:rsidR="001F6E71" w:rsidRPr="00AB7842">
        <w:rPr>
          <w:color w:val="000000"/>
          <w:sz w:val="28"/>
          <w:szCs w:val="28"/>
        </w:rPr>
        <w:t>разработчик № 1</w:t>
      </w:r>
      <w:r w:rsidRPr="00AB7842">
        <w:rPr>
          <w:color w:val="000000"/>
          <w:sz w:val="28"/>
          <w:szCs w:val="28"/>
        </w:rPr>
        <w:t xml:space="preserve">, </w:t>
      </w:r>
      <w:r w:rsidR="001F6E71" w:rsidRPr="00AB7842">
        <w:rPr>
          <w:color w:val="000000"/>
          <w:sz w:val="28"/>
          <w:szCs w:val="28"/>
        </w:rPr>
        <w:t>разработчик № 2</w:t>
      </w:r>
      <w:r w:rsidRPr="00AB7842">
        <w:rPr>
          <w:color w:val="000000"/>
          <w:sz w:val="28"/>
          <w:szCs w:val="28"/>
        </w:rPr>
        <w:t>.</w:t>
      </w:r>
    </w:p>
    <w:p w:rsidR="00BC76A5" w:rsidRPr="00AB7842" w:rsidRDefault="005F5C1B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1F6E71" w:rsidRPr="00AB7842">
        <w:rPr>
          <w:color w:val="000000"/>
          <w:sz w:val="28"/>
          <w:szCs w:val="28"/>
        </w:rPr>
        <w:t>азработчик № 1</w:t>
      </w:r>
      <w:r w:rsidR="00BC76A5" w:rsidRPr="00AB7842">
        <w:rPr>
          <w:color w:val="000000"/>
          <w:sz w:val="28"/>
          <w:szCs w:val="28"/>
        </w:rPr>
        <w:t xml:space="preserve">– написание процедуры </w:t>
      </w:r>
      <w:r w:rsidR="00AC32CB" w:rsidRPr="00AB7842">
        <w:rPr>
          <w:color w:val="000000"/>
          <w:sz w:val="28"/>
          <w:szCs w:val="28"/>
        </w:rPr>
        <w:t>реализует интерфейс работы пользователя и прописывает связь функций</w:t>
      </w:r>
      <w:r w:rsidR="00BC76A5" w:rsidRPr="00AB7842">
        <w:rPr>
          <w:color w:val="000000"/>
          <w:sz w:val="28"/>
          <w:szCs w:val="28"/>
        </w:rPr>
        <w:t xml:space="preserve">, </w:t>
      </w:r>
      <w:r w:rsidR="009318C3" w:rsidRPr="00AB7842">
        <w:rPr>
          <w:color w:val="000000"/>
          <w:sz w:val="28"/>
          <w:szCs w:val="28"/>
        </w:rPr>
        <w:t xml:space="preserve">написание процедуры конвертирующей </w:t>
      </w:r>
      <w:r w:rsidR="009318C3" w:rsidRPr="00AB7842">
        <w:rPr>
          <w:color w:val="000000"/>
          <w:sz w:val="28"/>
          <w:szCs w:val="28"/>
          <w:lang w:val="en-US"/>
        </w:rPr>
        <w:t>xml</w:t>
      </w:r>
      <w:r w:rsidR="009318C3" w:rsidRPr="00AB7842">
        <w:rPr>
          <w:color w:val="000000"/>
          <w:sz w:val="28"/>
          <w:szCs w:val="28"/>
        </w:rPr>
        <w:t xml:space="preserve">-файл в </w:t>
      </w:r>
      <w:r w:rsidR="009318C3" w:rsidRPr="00AB7842">
        <w:rPr>
          <w:color w:val="000000"/>
          <w:sz w:val="28"/>
          <w:szCs w:val="28"/>
          <w:lang w:val="en-US"/>
        </w:rPr>
        <w:t>ini</w:t>
      </w:r>
      <w:r w:rsidR="009318C3" w:rsidRPr="00AB7842">
        <w:rPr>
          <w:color w:val="000000"/>
          <w:sz w:val="28"/>
          <w:szCs w:val="28"/>
        </w:rPr>
        <w:t xml:space="preserve">, написание процедуры конвертирующей </w:t>
      </w:r>
      <w:r w:rsidR="009318C3" w:rsidRPr="00AB7842">
        <w:rPr>
          <w:color w:val="000000"/>
          <w:sz w:val="28"/>
          <w:szCs w:val="28"/>
          <w:lang w:val="en-US"/>
        </w:rPr>
        <w:t>ini</w:t>
      </w:r>
      <w:r w:rsidR="009318C3" w:rsidRPr="00AB7842">
        <w:rPr>
          <w:color w:val="000000"/>
          <w:sz w:val="28"/>
          <w:szCs w:val="28"/>
        </w:rPr>
        <w:t xml:space="preserve">-файл в </w:t>
      </w:r>
      <w:r w:rsidR="009318C3" w:rsidRPr="00AB7842">
        <w:rPr>
          <w:color w:val="000000"/>
          <w:sz w:val="28"/>
          <w:szCs w:val="28"/>
          <w:lang w:val="en-US"/>
        </w:rPr>
        <w:t>json</w:t>
      </w:r>
      <w:r w:rsidR="00BC76A5" w:rsidRPr="00AB7842">
        <w:rPr>
          <w:color w:val="000000"/>
          <w:sz w:val="28"/>
          <w:szCs w:val="28"/>
        </w:rPr>
        <w:t>.</w:t>
      </w:r>
    </w:p>
    <w:p w:rsidR="00BC76A5" w:rsidRPr="00AB7842" w:rsidRDefault="005F5C1B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1F6E71" w:rsidRPr="00AB7842">
        <w:rPr>
          <w:color w:val="000000"/>
          <w:sz w:val="28"/>
          <w:szCs w:val="28"/>
        </w:rPr>
        <w:t>азработчик № 2</w:t>
      </w:r>
      <w:r w:rsidR="00BC76A5" w:rsidRPr="00AB7842">
        <w:rPr>
          <w:color w:val="000000"/>
          <w:sz w:val="28"/>
          <w:szCs w:val="28"/>
        </w:rPr>
        <w:t xml:space="preserve">- написание процедуры </w:t>
      </w:r>
      <w:r w:rsidR="009318C3" w:rsidRPr="00AB7842">
        <w:rPr>
          <w:color w:val="000000"/>
          <w:sz w:val="28"/>
          <w:szCs w:val="28"/>
        </w:rPr>
        <w:t>выдающей список имен файлов xml в конкретной папке</w:t>
      </w:r>
      <w:r w:rsidR="00BC76A5" w:rsidRPr="00AB7842">
        <w:rPr>
          <w:color w:val="000000"/>
          <w:sz w:val="28"/>
          <w:szCs w:val="28"/>
        </w:rPr>
        <w:t xml:space="preserve">, </w:t>
      </w:r>
      <w:r w:rsidR="009318C3" w:rsidRPr="00AB7842">
        <w:rPr>
          <w:color w:val="000000"/>
          <w:sz w:val="28"/>
          <w:szCs w:val="28"/>
        </w:rPr>
        <w:t>написание процедуры записывающей ошибки в файл,</w:t>
      </w:r>
      <w:r w:rsidR="006A7A48">
        <w:rPr>
          <w:color w:val="000000"/>
          <w:sz w:val="28"/>
          <w:szCs w:val="28"/>
        </w:rPr>
        <w:t xml:space="preserve"> написание процедуры создающую список для дальнейшей конвертации, </w:t>
      </w:r>
      <w:r w:rsidR="00BC76A5" w:rsidRPr="00AB7842">
        <w:rPr>
          <w:color w:val="000000"/>
          <w:sz w:val="28"/>
          <w:szCs w:val="28"/>
        </w:rPr>
        <w:t>собирает программу.</w:t>
      </w:r>
    </w:p>
    <w:p w:rsidR="00BC76A5" w:rsidRPr="00AB7842" w:rsidRDefault="00BC76A5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lastRenderedPageBreak/>
        <w:t xml:space="preserve">Тестирование программы – </w:t>
      </w:r>
      <w:r w:rsidR="001F6E71" w:rsidRPr="00AB7842">
        <w:rPr>
          <w:color w:val="000000"/>
          <w:sz w:val="28"/>
          <w:szCs w:val="28"/>
        </w:rPr>
        <w:t>тестировщик</w:t>
      </w:r>
      <w:r w:rsidRPr="00AB7842">
        <w:rPr>
          <w:color w:val="000000"/>
          <w:sz w:val="28"/>
          <w:szCs w:val="28"/>
        </w:rPr>
        <w:t>.</w:t>
      </w:r>
    </w:p>
    <w:p w:rsidR="00BC76A5" w:rsidRPr="00AB7842" w:rsidRDefault="00BC76A5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Контроль за исполнением, инспекция, жестокое наказание</w:t>
      </w:r>
      <w:r w:rsidR="006A7A48">
        <w:rPr>
          <w:color w:val="000000"/>
          <w:sz w:val="28"/>
          <w:szCs w:val="28"/>
        </w:rPr>
        <w:t>, сбор отчета</w:t>
      </w:r>
      <w:r w:rsidRPr="00AB7842">
        <w:rPr>
          <w:color w:val="000000"/>
          <w:sz w:val="28"/>
          <w:szCs w:val="28"/>
        </w:rPr>
        <w:t xml:space="preserve"> – </w:t>
      </w:r>
      <w:r w:rsidR="001F6E71" w:rsidRPr="00AB7842">
        <w:rPr>
          <w:color w:val="000000"/>
          <w:sz w:val="28"/>
          <w:szCs w:val="28"/>
        </w:rPr>
        <w:t>лидер</w:t>
      </w:r>
      <w:r w:rsidRPr="00AB7842">
        <w:rPr>
          <w:color w:val="000000"/>
          <w:sz w:val="28"/>
          <w:szCs w:val="28"/>
        </w:rPr>
        <w:t>.</w:t>
      </w:r>
    </w:p>
    <w:p w:rsidR="00BC76A5" w:rsidRPr="00AB7842" w:rsidRDefault="00BC76A5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BF37F8" w:rsidRPr="00AB7842" w:rsidRDefault="00BF37F8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>Сп</w:t>
      </w:r>
      <w:r w:rsidR="00DA4382" w:rsidRPr="00AB7842">
        <w:rPr>
          <w:b/>
          <w:color w:val="000000"/>
          <w:sz w:val="28"/>
          <w:szCs w:val="28"/>
        </w:rPr>
        <w:t>особы общения между участниками</w:t>
      </w:r>
    </w:p>
    <w:p w:rsidR="00BF37F8" w:rsidRPr="00AB7842" w:rsidRDefault="006D2A50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Вконтакте, </w:t>
      </w:r>
      <w:r w:rsidRPr="00AB7842">
        <w:rPr>
          <w:color w:val="000000"/>
          <w:sz w:val="28"/>
          <w:szCs w:val="28"/>
          <w:lang w:val="en-US"/>
        </w:rPr>
        <w:t>GitHub</w:t>
      </w:r>
    </w:p>
    <w:p w:rsidR="009318C3" w:rsidRPr="00AB7842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9318C3" w:rsidRPr="00AB7842" w:rsidRDefault="009318C3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>Функции программы:</w:t>
      </w:r>
    </w:p>
    <w:p w:rsidR="009318C3" w:rsidRPr="00AB7842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ListXmlFile – на вход подаётся путь к папке, на выходе – список имен файлов xml. Путь к папке проверяется на правильность написания, если обнаружена ошибка, то выдаем ошибку.</w:t>
      </w:r>
    </w:p>
    <w:p w:rsidR="009318C3" w:rsidRPr="00AB7842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  <w:lang w:val="en-US"/>
        </w:rPr>
        <w:t>ConvertXmlToIni</w:t>
      </w:r>
      <w:r w:rsidRPr="00AB7842">
        <w:rPr>
          <w:color w:val="000000"/>
          <w:sz w:val="28"/>
          <w:szCs w:val="28"/>
        </w:rPr>
        <w:t xml:space="preserve"> – на вход имя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 xml:space="preserve">-файла, на выходе имя созданного </w:t>
      </w:r>
      <w:r w:rsidRPr="00AB7842">
        <w:rPr>
          <w:color w:val="000000"/>
          <w:sz w:val="28"/>
          <w:szCs w:val="28"/>
          <w:lang w:val="en-US"/>
        </w:rPr>
        <w:t>ini</w:t>
      </w:r>
      <w:r w:rsidRPr="00AB7842">
        <w:rPr>
          <w:color w:val="000000"/>
          <w:sz w:val="28"/>
          <w:szCs w:val="28"/>
        </w:rPr>
        <w:t xml:space="preserve">-файла (его можно назвать так же как и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>). Если появится какая-то ошибка (любая), то выводим её.</w:t>
      </w:r>
    </w:p>
    <w:p w:rsidR="009318C3" w:rsidRPr="00AB7842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  <w:lang w:val="en-US"/>
        </w:rPr>
        <w:t>ConvertIniToJson</w:t>
      </w:r>
      <w:r w:rsidRPr="00AB7842">
        <w:rPr>
          <w:color w:val="000000"/>
          <w:sz w:val="28"/>
          <w:szCs w:val="28"/>
        </w:rPr>
        <w:t xml:space="preserve"> - на вход имя </w:t>
      </w:r>
      <w:r w:rsidRPr="00AB7842">
        <w:rPr>
          <w:color w:val="000000"/>
          <w:sz w:val="28"/>
          <w:szCs w:val="28"/>
          <w:lang w:val="en-US"/>
        </w:rPr>
        <w:t>ini</w:t>
      </w:r>
      <w:r w:rsidRPr="00AB7842">
        <w:rPr>
          <w:color w:val="000000"/>
          <w:sz w:val="28"/>
          <w:szCs w:val="28"/>
        </w:rPr>
        <w:t xml:space="preserve">-файла, на выходе имя созданного </w:t>
      </w:r>
      <w:r w:rsidRPr="00AB7842">
        <w:rPr>
          <w:color w:val="000000"/>
          <w:sz w:val="28"/>
          <w:szCs w:val="28"/>
          <w:lang w:val="en-US"/>
        </w:rPr>
        <w:t>json</w:t>
      </w:r>
      <w:r w:rsidRPr="00AB7842">
        <w:rPr>
          <w:color w:val="000000"/>
          <w:sz w:val="28"/>
          <w:szCs w:val="28"/>
        </w:rPr>
        <w:t xml:space="preserve">-файла (его можно назвать так же как и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>). Если появится какая-то оши</w:t>
      </w:r>
      <w:r w:rsidR="006A7A48">
        <w:rPr>
          <w:color w:val="000000"/>
          <w:sz w:val="28"/>
          <w:szCs w:val="28"/>
        </w:rPr>
        <w:t>бка.</w:t>
      </w:r>
    </w:p>
    <w:p w:rsidR="009318C3" w:rsidRPr="00AB7842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  <w:lang w:val="en-US"/>
        </w:rPr>
        <w:t>Logs</w:t>
      </w:r>
      <w:r w:rsidRPr="00AB7842">
        <w:rPr>
          <w:color w:val="000000"/>
          <w:sz w:val="28"/>
          <w:szCs w:val="28"/>
        </w:rPr>
        <w:t xml:space="preserve"> –</w:t>
      </w:r>
      <w:r w:rsidR="00AC32CB" w:rsidRPr="00AB7842">
        <w:rPr>
          <w:color w:val="000000"/>
          <w:sz w:val="28"/>
          <w:szCs w:val="28"/>
        </w:rPr>
        <w:t xml:space="preserve"> на вход поступает описание ошибки и производится</w:t>
      </w:r>
      <w:r w:rsidR="006A7A48">
        <w:rPr>
          <w:color w:val="000000"/>
          <w:sz w:val="28"/>
          <w:szCs w:val="28"/>
        </w:rPr>
        <w:t xml:space="preserve"> </w:t>
      </w:r>
      <w:r w:rsidRPr="00AB7842">
        <w:rPr>
          <w:color w:val="000000"/>
          <w:sz w:val="28"/>
          <w:szCs w:val="28"/>
        </w:rPr>
        <w:t>запись в файл</w:t>
      </w:r>
      <w:r w:rsidR="006A7A48">
        <w:rPr>
          <w:color w:val="000000"/>
          <w:sz w:val="28"/>
          <w:szCs w:val="28"/>
        </w:rPr>
        <w:t xml:space="preserve"> и вывод в консоль</w:t>
      </w:r>
      <w:r w:rsidRPr="00AB7842">
        <w:rPr>
          <w:color w:val="000000"/>
          <w:sz w:val="28"/>
          <w:szCs w:val="28"/>
        </w:rPr>
        <w:t>.</w:t>
      </w:r>
    </w:p>
    <w:p w:rsidR="009318C3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  <w:lang w:val="en-US"/>
        </w:rPr>
        <w:t>main</w:t>
      </w:r>
      <w:r w:rsidRPr="00AB7842">
        <w:rPr>
          <w:color w:val="000000"/>
          <w:sz w:val="28"/>
          <w:szCs w:val="28"/>
        </w:rPr>
        <w:t xml:space="preserve"> – реализует интерфейс работы пользователя и прописывает связь функций.</w:t>
      </w:r>
    </w:p>
    <w:p w:rsidR="006A7A48" w:rsidRDefault="006A7A48" w:rsidP="006A7A48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DF1A69">
        <w:rPr>
          <w:color w:val="000000"/>
          <w:sz w:val="28"/>
          <w:szCs w:val="28"/>
          <w:lang w:val="en-US"/>
        </w:rPr>
        <w:t>CreateListFiles</w:t>
      </w:r>
      <w:r w:rsidR="00DF1A69" w:rsidRPr="00DF1A69">
        <w:rPr>
          <w:color w:val="000000"/>
          <w:sz w:val="28"/>
          <w:szCs w:val="28"/>
        </w:rPr>
        <w:t xml:space="preserve"> - н</w:t>
      </w:r>
      <w:r w:rsidRPr="00DF1A69">
        <w:rPr>
          <w:color w:val="000000"/>
          <w:sz w:val="28"/>
          <w:szCs w:val="28"/>
        </w:rPr>
        <w:t>а вход поступают: строка с типом создаваемого списка файлов (“</w:t>
      </w:r>
      <w:r w:rsidRPr="00DF1A69">
        <w:rPr>
          <w:color w:val="000000"/>
          <w:sz w:val="28"/>
          <w:szCs w:val="28"/>
          <w:lang w:val="en-US"/>
        </w:rPr>
        <w:t>ini</w:t>
      </w:r>
      <w:r w:rsidRPr="00DF1A69">
        <w:rPr>
          <w:color w:val="000000"/>
          <w:sz w:val="28"/>
          <w:szCs w:val="28"/>
        </w:rPr>
        <w:t>”/ ”</w:t>
      </w:r>
      <w:r w:rsidRPr="00DF1A69">
        <w:rPr>
          <w:color w:val="000000"/>
          <w:sz w:val="28"/>
          <w:szCs w:val="28"/>
          <w:lang w:val="en-US"/>
        </w:rPr>
        <w:t>json</w:t>
      </w:r>
      <w:r w:rsidRPr="00DF1A69">
        <w:rPr>
          <w:color w:val="000000"/>
          <w:sz w:val="28"/>
          <w:szCs w:val="28"/>
        </w:rPr>
        <w:t>”), список</w:t>
      </w:r>
      <w:r>
        <w:rPr>
          <w:color w:val="000000"/>
          <w:sz w:val="28"/>
          <w:szCs w:val="28"/>
        </w:rPr>
        <w:t xml:space="preserve"> файлов для конвертации (для создания </w:t>
      </w:r>
      <w:r>
        <w:rPr>
          <w:color w:val="000000"/>
          <w:sz w:val="28"/>
          <w:szCs w:val="28"/>
          <w:lang w:val="en-US"/>
        </w:rPr>
        <w:t>ini</w:t>
      </w:r>
      <w:r w:rsidRPr="00455F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отправляется список </w:t>
      </w:r>
      <w:r>
        <w:rPr>
          <w:color w:val="000000"/>
          <w:sz w:val="28"/>
          <w:szCs w:val="28"/>
          <w:lang w:val="en-US"/>
        </w:rPr>
        <w:t>xml</w:t>
      </w:r>
      <w:r w:rsidRPr="00455F6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для создания </w:t>
      </w:r>
      <w:r>
        <w:rPr>
          <w:color w:val="000000"/>
          <w:sz w:val="28"/>
          <w:szCs w:val="28"/>
          <w:lang w:val="en-US"/>
        </w:rPr>
        <w:t>json</w:t>
      </w:r>
      <w:r w:rsidRPr="00455F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455F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ini</w:t>
      </w:r>
      <w:r w:rsidRPr="00455F63">
        <w:rPr>
          <w:color w:val="000000"/>
          <w:sz w:val="28"/>
          <w:szCs w:val="28"/>
        </w:rPr>
        <w:t>).</w:t>
      </w:r>
    </w:p>
    <w:p w:rsidR="009318C3" w:rsidRPr="00AB7842" w:rsidRDefault="009318C3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ED1361" w:rsidRPr="00AB7842" w:rsidRDefault="00ED1361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>Описание работы программы:</w:t>
      </w:r>
    </w:p>
    <w:p w:rsidR="00ED1361" w:rsidRPr="00AB7842" w:rsidRDefault="00ED1361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На вход поступает путь к папке, где хранятся </w:t>
      </w:r>
      <w:r w:rsidRPr="00AB7842">
        <w:rPr>
          <w:rFonts w:ascii="Times New Roman" w:hAnsi="Times New Roman"/>
          <w:color w:val="000000"/>
          <w:sz w:val="28"/>
          <w:szCs w:val="28"/>
        </w:rPr>
        <w:t>xml</w:t>
      </w: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>-файлы.</w:t>
      </w:r>
      <w:r w:rsidR="009229A1"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 (вводит пользователь)</w:t>
      </w:r>
      <w:r w:rsidR="005F5C1B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ED1361" w:rsidRPr="00AB7842" w:rsidRDefault="00ED1361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Если в папке нет </w:t>
      </w:r>
      <w:r w:rsidRPr="00AB7842">
        <w:rPr>
          <w:rFonts w:ascii="Times New Roman" w:hAnsi="Times New Roman"/>
          <w:color w:val="000000"/>
          <w:sz w:val="28"/>
          <w:szCs w:val="28"/>
        </w:rPr>
        <w:t>xml</w:t>
      </w: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>-файлов, то вывести ошибку об отсутствии</w:t>
      </w:r>
      <w:r w:rsidR="009229A1"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 файлов в папке, иначе получить список </w:t>
      </w:r>
      <w:r w:rsidR="009229A1" w:rsidRPr="00AB7842">
        <w:rPr>
          <w:rFonts w:ascii="Times New Roman" w:hAnsi="Times New Roman"/>
          <w:color w:val="000000"/>
          <w:sz w:val="28"/>
          <w:szCs w:val="28"/>
        </w:rPr>
        <w:t>xml</w:t>
      </w:r>
      <w:r w:rsidR="009229A1" w:rsidRPr="00AB7842">
        <w:rPr>
          <w:rFonts w:ascii="Times New Roman" w:hAnsi="Times New Roman"/>
          <w:color w:val="000000"/>
          <w:sz w:val="28"/>
          <w:szCs w:val="28"/>
          <w:lang w:val="ru-RU"/>
        </w:rPr>
        <w:t>-файлов.</w:t>
      </w:r>
    </w:p>
    <w:p w:rsidR="00ED1361" w:rsidRPr="00AB7842" w:rsidRDefault="00ED1361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 xml:space="preserve">Считать </w:t>
      </w:r>
      <w:r w:rsidRPr="00AB7842">
        <w:rPr>
          <w:rFonts w:ascii="Times New Roman" w:hAnsi="Times New Roman"/>
          <w:color w:val="000000"/>
          <w:sz w:val="28"/>
          <w:szCs w:val="28"/>
        </w:rPr>
        <w:t>xml</w:t>
      </w: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-файл. </w:t>
      </w:r>
      <w:r w:rsidR="005A188E"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(Вывод </w:t>
      </w:r>
      <w:r w:rsidR="00787245">
        <w:rPr>
          <w:rFonts w:ascii="Times New Roman" w:hAnsi="Times New Roman"/>
          <w:color w:val="000000"/>
          <w:sz w:val="28"/>
          <w:szCs w:val="28"/>
          <w:lang w:val="ru-RU"/>
        </w:rPr>
        <w:t>сообщения</w:t>
      </w:r>
      <w:r w:rsidR="005A188E"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 об ошибки считывания, ошибки в структуре программы, ошибки в названии параметров</w:t>
      </w: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>).</w:t>
      </w:r>
    </w:p>
    <w:p w:rsidR="005A188E" w:rsidRPr="00AB7842" w:rsidRDefault="005A188E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Записать структуру </w:t>
      </w:r>
      <w:r w:rsidRPr="00AB7842">
        <w:rPr>
          <w:rFonts w:ascii="Times New Roman" w:hAnsi="Times New Roman"/>
          <w:color w:val="000000"/>
          <w:sz w:val="28"/>
          <w:szCs w:val="28"/>
        </w:rPr>
        <w:t>xml</w:t>
      </w: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-файла в </w:t>
      </w:r>
      <w:r w:rsidRPr="00AB7842">
        <w:rPr>
          <w:rFonts w:ascii="Times New Roman" w:hAnsi="Times New Roman"/>
          <w:color w:val="000000"/>
          <w:sz w:val="28"/>
          <w:szCs w:val="28"/>
        </w:rPr>
        <w:t>ini</w:t>
      </w: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-файл. </w:t>
      </w:r>
    </w:p>
    <w:p w:rsidR="005A188E" w:rsidRPr="00AB7842" w:rsidRDefault="005A188E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Считать </w:t>
      </w:r>
      <w:r w:rsidR="00BC76A5" w:rsidRPr="00AB7842">
        <w:rPr>
          <w:rFonts w:ascii="Times New Roman" w:hAnsi="Times New Roman"/>
          <w:color w:val="000000"/>
          <w:sz w:val="28"/>
          <w:szCs w:val="28"/>
        </w:rPr>
        <w:t>ini</w:t>
      </w:r>
      <w:r w:rsidR="00BC76A5" w:rsidRPr="00AB7842">
        <w:rPr>
          <w:rFonts w:ascii="Times New Roman" w:hAnsi="Times New Roman"/>
          <w:color w:val="000000"/>
          <w:sz w:val="28"/>
          <w:szCs w:val="28"/>
          <w:lang w:val="ru-RU"/>
        </w:rPr>
        <w:t>-</w:t>
      </w: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файл. Вывод </w:t>
      </w:r>
      <w:r w:rsidR="00787245">
        <w:rPr>
          <w:rFonts w:ascii="Times New Roman" w:hAnsi="Times New Roman"/>
          <w:color w:val="000000"/>
          <w:sz w:val="28"/>
          <w:szCs w:val="28"/>
          <w:lang w:val="ru-RU"/>
        </w:rPr>
        <w:t>сообщения</w:t>
      </w: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 об ошибки считывания, ошибки в структуре программ</w:t>
      </w:r>
      <w:r w:rsidR="00787245">
        <w:rPr>
          <w:rFonts w:ascii="Times New Roman" w:hAnsi="Times New Roman"/>
          <w:color w:val="000000"/>
          <w:sz w:val="28"/>
          <w:szCs w:val="28"/>
          <w:lang w:val="ru-RU"/>
        </w:rPr>
        <w:t>ы, ошибки в названии параметров.</w:t>
      </w:r>
    </w:p>
    <w:p w:rsidR="005A188E" w:rsidRPr="00AB7842" w:rsidRDefault="005A188E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Записать структуру </w:t>
      </w:r>
      <w:r w:rsidRPr="00AB7842">
        <w:rPr>
          <w:rFonts w:ascii="Times New Roman" w:hAnsi="Times New Roman"/>
          <w:color w:val="000000"/>
          <w:sz w:val="28"/>
          <w:szCs w:val="28"/>
        </w:rPr>
        <w:t>ini</w:t>
      </w: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-файла в </w:t>
      </w:r>
      <w:r w:rsidRPr="00AB7842">
        <w:rPr>
          <w:rFonts w:ascii="Times New Roman" w:hAnsi="Times New Roman"/>
          <w:color w:val="000000"/>
          <w:sz w:val="28"/>
          <w:szCs w:val="28"/>
        </w:rPr>
        <w:t>json</w:t>
      </w: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ED37AD" w:rsidRPr="00AB7842" w:rsidRDefault="00ED37AD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Удалить промежуточный </w:t>
      </w:r>
      <w:r w:rsidRPr="00AB7842">
        <w:rPr>
          <w:rFonts w:ascii="Times New Roman" w:hAnsi="Times New Roman"/>
          <w:color w:val="000000"/>
          <w:sz w:val="28"/>
          <w:szCs w:val="28"/>
        </w:rPr>
        <w:t>ini-</w:t>
      </w: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>файл.</w:t>
      </w:r>
    </w:p>
    <w:p w:rsidR="00ED1361" w:rsidRPr="00AB7842" w:rsidRDefault="00ED1361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Если не существует в директории с </w:t>
      </w:r>
      <w:r w:rsidRPr="00AB7842">
        <w:rPr>
          <w:rFonts w:ascii="Times New Roman" w:hAnsi="Times New Roman"/>
          <w:color w:val="000000"/>
          <w:sz w:val="28"/>
          <w:szCs w:val="28"/>
        </w:rPr>
        <w:t>xml</w:t>
      </w: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-файлами папки </w:t>
      </w:r>
      <w:r w:rsidRPr="00AB7842">
        <w:rPr>
          <w:rFonts w:ascii="Times New Roman" w:hAnsi="Times New Roman"/>
          <w:color w:val="000000"/>
          <w:sz w:val="28"/>
          <w:szCs w:val="28"/>
        </w:rPr>
        <w:t>json</w:t>
      </w: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 xml:space="preserve">, то создать её. Сохранить результат в папку </w:t>
      </w:r>
      <w:r w:rsidRPr="00AB7842">
        <w:rPr>
          <w:rFonts w:ascii="Times New Roman" w:hAnsi="Times New Roman"/>
          <w:color w:val="000000"/>
          <w:sz w:val="28"/>
          <w:szCs w:val="28"/>
        </w:rPr>
        <w:t>json</w:t>
      </w: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>. (вывод ошибки при сохранении).</w:t>
      </w:r>
    </w:p>
    <w:p w:rsidR="00ED1361" w:rsidRPr="00AB7842" w:rsidRDefault="00ED1361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>Проделать шаги 3-5 пока в папке не пройдём по всем файлам.</w:t>
      </w:r>
    </w:p>
    <w:p w:rsidR="00ED1361" w:rsidRPr="00AB7842" w:rsidRDefault="00ED1361" w:rsidP="00AB7842">
      <w:pPr>
        <w:pStyle w:val="a4"/>
        <w:numPr>
          <w:ilvl w:val="0"/>
          <w:numId w:val="21"/>
        </w:numPr>
        <w:tabs>
          <w:tab w:val="clear" w:pos="708"/>
        </w:tabs>
        <w:spacing w:line="360" w:lineRule="auto"/>
        <w:ind w:left="0" w:right="-2"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B7842">
        <w:rPr>
          <w:rFonts w:ascii="Times New Roman" w:hAnsi="Times New Roman"/>
          <w:color w:val="000000"/>
          <w:sz w:val="28"/>
          <w:szCs w:val="28"/>
          <w:lang w:val="ru-RU"/>
        </w:rPr>
        <w:t>Вывод сообщения, что преобразование прошло.</w:t>
      </w:r>
    </w:p>
    <w:p w:rsidR="005A188E" w:rsidRPr="00AB7842" w:rsidRDefault="005A188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Сообщение об ошибках будут выводиться в отдельный файл с указанием даты, временем, имени файла, где произошла ошибка и описанием ошибки.</w:t>
      </w:r>
    </w:p>
    <w:p w:rsidR="00ED37AD" w:rsidRPr="00AB7842" w:rsidRDefault="00ED37AD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694DBE" w:rsidRDefault="00694DBE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 xml:space="preserve">Алгоритм работы функции </w:t>
      </w:r>
      <w:r w:rsidRPr="00AB7842">
        <w:rPr>
          <w:b/>
          <w:color w:val="000000"/>
          <w:sz w:val="28"/>
          <w:szCs w:val="28"/>
          <w:lang w:val="en-US"/>
        </w:rPr>
        <w:t>ListXmlFile</w:t>
      </w:r>
      <w:r w:rsidRPr="00AB7842">
        <w:rPr>
          <w:b/>
          <w:color w:val="000000"/>
          <w:sz w:val="28"/>
          <w:szCs w:val="28"/>
        </w:rPr>
        <w:t>.</w:t>
      </w: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На вход поступает путь к папке с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>-файлами.</w:t>
      </w:r>
    </w:p>
    <w:p w:rsidR="00694DBE" w:rsidRPr="00AB7842" w:rsidRDefault="00694DBE" w:rsidP="00AB7842">
      <w:pPr>
        <w:numPr>
          <w:ilvl w:val="0"/>
          <w:numId w:val="23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Создать срез строкового типа, для занесения имя найденных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 xml:space="preserve"> файлов.</w:t>
      </w:r>
    </w:p>
    <w:p w:rsidR="00694DBE" w:rsidRPr="00AB7842" w:rsidRDefault="00694DBE" w:rsidP="00AB7842">
      <w:pPr>
        <w:numPr>
          <w:ilvl w:val="0"/>
          <w:numId w:val="23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Проверить является ли путь директорией.</w:t>
      </w:r>
    </w:p>
    <w:p w:rsidR="00694DBE" w:rsidRPr="00AB7842" w:rsidRDefault="00694DBE" w:rsidP="00AB7842">
      <w:pPr>
        <w:numPr>
          <w:ilvl w:val="0"/>
          <w:numId w:val="23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Если путь не является директорией, то выдать об этом ошибку, завершить </w:t>
      </w:r>
      <w:r w:rsidR="001A3713">
        <w:rPr>
          <w:color w:val="000000"/>
          <w:sz w:val="28"/>
          <w:szCs w:val="28"/>
        </w:rPr>
        <w:t xml:space="preserve">выполнение программы с кодом ошибки </w:t>
      </w:r>
      <w:r w:rsidRPr="00AB7842">
        <w:rPr>
          <w:color w:val="000000"/>
          <w:sz w:val="28"/>
          <w:szCs w:val="28"/>
        </w:rPr>
        <w:t>.</w:t>
      </w:r>
    </w:p>
    <w:p w:rsidR="00694DBE" w:rsidRPr="00AB7842" w:rsidRDefault="00694DBE" w:rsidP="00AB7842">
      <w:pPr>
        <w:numPr>
          <w:ilvl w:val="0"/>
          <w:numId w:val="23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Считывание имени файла.</w:t>
      </w:r>
    </w:p>
    <w:p w:rsidR="00694DBE" w:rsidRPr="00AB7842" w:rsidRDefault="00694DBE" w:rsidP="00AB7842">
      <w:pPr>
        <w:numPr>
          <w:ilvl w:val="0"/>
          <w:numId w:val="23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Определение расширения файла.</w:t>
      </w:r>
    </w:p>
    <w:p w:rsidR="00694DBE" w:rsidRPr="00AB7842" w:rsidRDefault="00694DBE" w:rsidP="00AB7842">
      <w:pPr>
        <w:numPr>
          <w:ilvl w:val="0"/>
          <w:numId w:val="23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Если файл имеет расширение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>, то занести его в срез.</w:t>
      </w:r>
    </w:p>
    <w:p w:rsidR="00694DBE" w:rsidRPr="00AB7842" w:rsidRDefault="00694DBE" w:rsidP="00DE45B6">
      <w:pPr>
        <w:numPr>
          <w:ilvl w:val="1"/>
          <w:numId w:val="23"/>
        </w:numPr>
        <w:spacing w:line="360" w:lineRule="auto"/>
        <w:ind w:left="1701" w:right="-2" w:hanging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Найти последнее вхождение точки в строку</w:t>
      </w:r>
      <w:r w:rsidR="005F5C1B">
        <w:rPr>
          <w:color w:val="000000"/>
          <w:sz w:val="28"/>
          <w:szCs w:val="28"/>
        </w:rPr>
        <w:t>.</w:t>
      </w:r>
    </w:p>
    <w:p w:rsidR="00694DBE" w:rsidRPr="00AB7842" w:rsidRDefault="00694DBE" w:rsidP="00DE45B6">
      <w:pPr>
        <w:numPr>
          <w:ilvl w:val="1"/>
          <w:numId w:val="23"/>
        </w:numPr>
        <w:spacing w:line="360" w:lineRule="auto"/>
        <w:ind w:left="1701" w:right="-2" w:hanging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Выделить подстроку с позиции вхождения точки до конца (точка в рассмотрение не включается)</w:t>
      </w:r>
      <w:r w:rsidR="005F5C1B">
        <w:rPr>
          <w:color w:val="000000"/>
          <w:sz w:val="28"/>
          <w:szCs w:val="28"/>
        </w:rPr>
        <w:t>.</w:t>
      </w:r>
    </w:p>
    <w:p w:rsidR="00694DBE" w:rsidRPr="00AB7842" w:rsidRDefault="00694DBE" w:rsidP="00DE45B6">
      <w:pPr>
        <w:numPr>
          <w:ilvl w:val="1"/>
          <w:numId w:val="23"/>
        </w:numPr>
        <w:spacing w:line="360" w:lineRule="auto"/>
        <w:ind w:left="1701" w:right="-2" w:hanging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Полученная подстрока = </w:t>
      </w:r>
      <w:r w:rsidRPr="00AB7842">
        <w:rPr>
          <w:color w:val="000000"/>
          <w:sz w:val="28"/>
          <w:szCs w:val="28"/>
          <w:lang w:val="en-US"/>
        </w:rPr>
        <w:t>“xml”?</w:t>
      </w:r>
    </w:p>
    <w:p w:rsidR="00DF1A69" w:rsidRPr="00DF1A69" w:rsidRDefault="00694DBE" w:rsidP="00DF1A69">
      <w:pPr>
        <w:numPr>
          <w:ilvl w:val="0"/>
          <w:numId w:val="23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Повторить пункты 4-6 пока не пройдем по всем папкам.</w:t>
      </w:r>
    </w:p>
    <w:p w:rsidR="00DF1A69" w:rsidRPr="00DF1A69" w:rsidRDefault="00694DBE" w:rsidP="00DF1A69">
      <w:pPr>
        <w:numPr>
          <w:ilvl w:val="0"/>
          <w:numId w:val="23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lastRenderedPageBreak/>
        <w:t>Вернуть срез.</w:t>
      </w:r>
    </w:p>
    <w:p w:rsidR="00DF1A69" w:rsidRDefault="00DF1A69" w:rsidP="00DF1A69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Блок схема работы функции</w:t>
      </w:r>
      <w:r w:rsidRPr="00DF1A69">
        <w:rPr>
          <w:color w:val="000000"/>
          <w:sz w:val="28"/>
          <w:szCs w:val="28"/>
        </w:rPr>
        <w:t xml:space="preserve"> </w:t>
      </w:r>
      <w:r w:rsidRPr="00DF1A69">
        <w:rPr>
          <w:color w:val="000000"/>
          <w:sz w:val="28"/>
          <w:szCs w:val="28"/>
          <w:lang w:val="en-US"/>
        </w:rPr>
        <w:t>ListXmlFile</w:t>
      </w:r>
      <w:r>
        <w:rPr>
          <w:color w:val="000000"/>
          <w:sz w:val="28"/>
          <w:szCs w:val="28"/>
        </w:rPr>
        <w:t xml:space="preserve"> продемонстрирована на рисунке 1.</w:t>
      </w:r>
    </w:p>
    <w:p w:rsidR="00DF1A69" w:rsidRDefault="00DF1A69" w:rsidP="00DF1A69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DF1A69" w:rsidRPr="00DF1A69" w:rsidRDefault="00DF1A69" w:rsidP="00787245">
      <w:pPr>
        <w:spacing w:line="360" w:lineRule="auto"/>
        <w:ind w:right="-2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2297F50" wp14:editId="4D05F9AD">
            <wp:extent cx="6021070" cy="5569585"/>
            <wp:effectExtent l="0" t="0" r="0" b="0"/>
            <wp:docPr id="1" name="Рисунок 1" descr="H:\111111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111111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556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A69" w:rsidRPr="00DE45B6" w:rsidRDefault="00DF1A69" w:rsidP="00DF1A69">
      <w:pPr>
        <w:spacing w:line="360" w:lineRule="auto"/>
        <w:ind w:right="-2"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Блок-схема работы функции</w:t>
      </w:r>
      <w:r w:rsidRPr="00DF1A69">
        <w:rPr>
          <w:color w:val="000000"/>
          <w:sz w:val="28"/>
          <w:szCs w:val="28"/>
        </w:rPr>
        <w:t xml:space="preserve"> </w:t>
      </w:r>
      <w:r w:rsidRPr="00DF1A69">
        <w:rPr>
          <w:color w:val="000000"/>
          <w:sz w:val="28"/>
          <w:szCs w:val="28"/>
          <w:lang w:val="en-US"/>
        </w:rPr>
        <w:t>ListXmlFile</w:t>
      </w:r>
    </w:p>
    <w:p w:rsidR="00DF1A69" w:rsidRPr="00AB7842" w:rsidRDefault="00DF1A69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 xml:space="preserve">Алгоритм работы функции </w:t>
      </w:r>
      <w:r w:rsidRPr="00AB7842">
        <w:rPr>
          <w:b/>
          <w:color w:val="000000"/>
          <w:sz w:val="28"/>
          <w:szCs w:val="28"/>
          <w:lang w:val="en-US"/>
        </w:rPr>
        <w:t>ConvertXmlToIni</w:t>
      </w:r>
      <w:r w:rsidR="00847D2A">
        <w:rPr>
          <w:b/>
          <w:color w:val="000000"/>
          <w:sz w:val="28"/>
          <w:szCs w:val="28"/>
        </w:rPr>
        <w:t>.</w:t>
      </w: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На вход поступает имя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>-файла.</w:t>
      </w:r>
    </w:p>
    <w:p w:rsidR="00694DBE" w:rsidRPr="00AB7842" w:rsidRDefault="00694DBE" w:rsidP="00AB7842">
      <w:pPr>
        <w:numPr>
          <w:ilvl w:val="0"/>
          <w:numId w:val="24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Попытка открытия </w:t>
      </w:r>
      <w:r w:rsidR="00DE45B6">
        <w:rPr>
          <w:color w:val="000000"/>
          <w:sz w:val="28"/>
          <w:szCs w:val="28"/>
        </w:rPr>
        <w:t xml:space="preserve">и считывания данных </w:t>
      </w:r>
      <w:r w:rsidR="00DE45B6">
        <w:rPr>
          <w:color w:val="000000"/>
          <w:sz w:val="28"/>
          <w:szCs w:val="28"/>
          <w:lang w:val="en-US"/>
        </w:rPr>
        <w:t>xml</w:t>
      </w:r>
      <w:r w:rsidR="00DE45B6" w:rsidRPr="00DE45B6">
        <w:rPr>
          <w:color w:val="000000"/>
          <w:sz w:val="28"/>
          <w:szCs w:val="28"/>
        </w:rPr>
        <w:t>-</w:t>
      </w:r>
      <w:r w:rsidRPr="00AB7842">
        <w:rPr>
          <w:color w:val="000000"/>
          <w:sz w:val="28"/>
          <w:szCs w:val="28"/>
        </w:rPr>
        <w:t>файла.</w:t>
      </w:r>
    </w:p>
    <w:p w:rsidR="00694DBE" w:rsidRPr="00AB7842" w:rsidRDefault="00694DBE" w:rsidP="00AB7842">
      <w:pPr>
        <w:numPr>
          <w:ilvl w:val="0"/>
          <w:numId w:val="24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Если при открытии файла возникли ошибки, то выдать ошибку, </w:t>
      </w:r>
      <w:r w:rsidR="00DE45B6">
        <w:rPr>
          <w:color w:val="000000"/>
          <w:sz w:val="28"/>
          <w:szCs w:val="28"/>
        </w:rPr>
        <w:t>вернуть пустую строку</w:t>
      </w:r>
      <w:r w:rsidRPr="00AB7842">
        <w:rPr>
          <w:color w:val="000000"/>
          <w:sz w:val="28"/>
          <w:szCs w:val="28"/>
        </w:rPr>
        <w:t>.</w:t>
      </w:r>
    </w:p>
    <w:p w:rsidR="00694DBE" w:rsidRDefault="00694DBE" w:rsidP="00AB7842">
      <w:pPr>
        <w:numPr>
          <w:ilvl w:val="0"/>
          <w:numId w:val="24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lastRenderedPageBreak/>
        <w:t xml:space="preserve">Считывание файла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 xml:space="preserve"> в структуру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>-файла</w:t>
      </w:r>
      <w:r w:rsidR="00847D2A">
        <w:rPr>
          <w:color w:val="000000"/>
          <w:sz w:val="28"/>
          <w:szCs w:val="28"/>
        </w:rPr>
        <w:t>.</w:t>
      </w:r>
    </w:p>
    <w:p w:rsidR="00DE45B6" w:rsidRDefault="00DE45B6" w:rsidP="00AB7842">
      <w:pPr>
        <w:numPr>
          <w:ilvl w:val="0"/>
          <w:numId w:val="24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>
        <w:rPr>
          <w:color w:val="000000"/>
          <w:sz w:val="28"/>
          <w:szCs w:val="28"/>
          <w:lang w:val="en-US"/>
        </w:rPr>
        <w:t>ini-</w:t>
      </w:r>
      <w:r>
        <w:rPr>
          <w:color w:val="000000"/>
          <w:sz w:val="28"/>
          <w:szCs w:val="28"/>
        </w:rPr>
        <w:t>файла</w:t>
      </w:r>
    </w:p>
    <w:p w:rsidR="00DE45B6" w:rsidRDefault="00DE45B6" w:rsidP="00AB7842">
      <w:pPr>
        <w:numPr>
          <w:ilvl w:val="0"/>
          <w:numId w:val="24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секции в </w:t>
      </w:r>
      <w:r>
        <w:rPr>
          <w:color w:val="000000"/>
          <w:sz w:val="28"/>
          <w:szCs w:val="28"/>
          <w:lang w:val="en-US"/>
        </w:rPr>
        <w:t>ini</w:t>
      </w:r>
      <w:r w:rsidRPr="00DE45B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Название секции – имя студента</w:t>
      </w:r>
    </w:p>
    <w:p w:rsidR="00DE45B6" w:rsidRDefault="00DE45B6" w:rsidP="00AB7842">
      <w:pPr>
        <w:numPr>
          <w:ilvl w:val="0"/>
          <w:numId w:val="24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Занесение данных в секцию: ключ – название предмета, значение – оценка по предмету.</w:t>
      </w:r>
    </w:p>
    <w:p w:rsidR="00DE45B6" w:rsidRPr="00AB7842" w:rsidRDefault="00DE45B6" w:rsidP="00AB7842">
      <w:pPr>
        <w:numPr>
          <w:ilvl w:val="0"/>
          <w:numId w:val="24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Заменить расширение файла с </w:t>
      </w:r>
      <w:r>
        <w:rPr>
          <w:color w:val="000000"/>
          <w:sz w:val="28"/>
          <w:szCs w:val="28"/>
          <w:lang w:val="en-US"/>
        </w:rPr>
        <w:t>xml</w:t>
      </w:r>
      <w:r w:rsidRPr="00DE45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</w:t>
      </w:r>
      <w:r>
        <w:rPr>
          <w:color w:val="000000"/>
          <w:sz w:val="28"/>
          <w:szCs w:val="28"/>
          <w:lang w:val="en-US"/>
        </w:rPr>
        <w:t>ini</w:t>
      </w:r>
      <w:r>
        <w:rPr>
          <w:color w:val="000000"/>
          <w:sz w:val="28"/>
          <w:szCs w:val="28"/>
        </w:rPr>
        <w:t>.</w:t>
      </w:r>
    </w:p>
    <w:p w:rsidR="00694DBE" w:rsidRPr="00AB7842" w:rsidRDefault="00694DBE" w:rsidP="00DE45B6">
      <w:pPr>
        <w:numPr>
          <w:ilvl w:val="0"/>
          <w:numId w:val="24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Запись данных в файл </w:t>
      </w:r>
      <w:r w:rsidRPr="00AB7842">
        <w:rPr>
          <w:color w:val="000000"/>
          <w:sz w:val="28"/>
          <w:szCs w:val="28"/>
          <w:lang w:val="en-US"/>
        </w:rPr>
        <w:t>ini</w:t>
      </w:r>
      <w:r w:rsidR="00847D2A">
        <w:rPr>
          <w:color w:val="000000"/>
          <w:sz w:val="28"/>
          <w:szCs w:val="28"/>
        </w:rPr>
        <w:t>.</w:t>
      </w:r>
    </w:p>
    <w:p w:rsidR="00694DBE" w:rsidRPr="00787245" w:rsidRDefault="00694DBE" w:rsidP="00787245">
      <w:pPr>
        <w:numPr>
          <w:ilvl w:val="0"/>
          <w:numId w:val="24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Вернуть имя </w:t>
      </w:r>
      <w:r w:rsidRPr="00AB7842">
        <w:rPr>
          <w:color w:val="000000"/>
          <w:sz w:val="28"/>
          <w:szCs w:val="28"/>
          <w:lang w:val="en-US"/>
        </w:rPr>
        <w:t>ini</w:t>
      </w:r>
      <w:r w:rsidRPr="00AB7842">
        <w:rPr>
          <w:color w:val="000000"/>
          <w:sz w:val="28"/>
          <w:szCs w:val="28"/>
        </w:rPr>
        <w:t>-файла</w:t>
      </w:r>
      <w:r w:rsidR="00847D2A">
        <w:rPr>
          <w:color w:val="000000"/>
          <w:sz w:val="28"/>
          <w:szCs w:val="28"/>
        </w:rPr>
        <w:t>.</w:t>
      </w:r>
    </w:p>
    <w:p w:rsidR="00DF1A69" w:rsidRDefault="00DF1A69" w:rsidP="00DF1A69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Блок схема работы функции</w:t>
      </w:r>
      <w:r w:rsidRPr="00DF1A69">
        <w:rPr>
          <w:color w:val="000000"/>
          <w:sz w:val="28"/>
          <w:szCs w:val="28"/>
        </w:rPr>
        <w:t xml:space="preserve"> </w:t>
      </w:r>
      <w:r w:rsidRPr="00DF1A69">
        <w:rPr>
          <w:color w:val="000000"/>
          <w:sz w:val="28"/>
          <w:szCs w:val="28"/>
          <w:lang w:val="en-US"/>
        </w:rPr>
        <w:t>ConvertXmlToIni</w:t>
      </w:r>
      <w:r>
        <w:rPr>
          <w:color w:val="000000"/>
          <w:sz w:val="28"/>
          <w:szCs w:val="28"/>
        </w:rPr>
        <w:t xml:space="preserve"> продемонстрирована на рисунке 2.</w:t>
      </w:r>
    </w:p>
    <w:p w:rsidR="00DF1A69" w:rsidRPr="00DF1A69" w:rsidRDefault="005F5C1B" w:rsidP="00787245">
      <w:pPr>
        <w:spacing w:line="360" w:lineRule="auto"/>
        <w:ind w:right="-2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8A01A6F" wp14:editId="6122FB6D">
            <wp:extent cx="4151006" cy="5676900"/>
            <wp:effectExtent l="0" t="0" r="1905" b="0"/>
            <wp:docPr id="28" name="Рисунок 28" descr="H:\111111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111111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20" cy="571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A69" w:rsidRPr="00DF1A69" w:rsidRDefault="00DF1A69" w:rsidP="00DF1A69">
      <w:pPr>
        <w:spacing w:line="360" w:lineRule="auto"/>
        <w:ind w:right="-2"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Блок-схема работы функции</w:t>
      </w:r>
      <w:r w:rsidRPr="00DF1A69">
        <w:rPr>
          <w:color w:val="000000"/>
          <w:sz w:val="28"/>
          <w:szCs w:val="28"/>
        </w:rPr>
        <w:t xml:space="preserve"> </w:t>
      </w:r>
      <w:r w:rsidRPr="00DF1A69">
        <w:rPr>
          <w:color w:val="000000"/>
          <w:sz w:val="28"/>
          <w:szCs w:val="28"/>
          <w:lang w:val="en-US"/>
        </w:rPr>
        <w:t>ConvertXmlToIni</w:t>
      </w: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lastRenderedPageBreak/>
        <w:t xml:space="preserve">Алгоритм работы функции </w:t>
      </w:r>
      <w:r w:rsidRPr="00AB7842">
        <w:rPr>
          <w:b/>
          <w:color w:val="000000"/>
          <w:sz w:val="28"/>
          <w:szCs w:val="28"/>
          <w:lang w:val="en-US"/>
        </w:rPr>
        <w:t>ConvertIniToJson</w:t>
      </w:r>
      <w:r w:rsidR="00847D2A">
        <w:rPr>
          <w:b/>
          <w:color w:val="000000"/>
          <w:sz w:val="28"/>
          <w:szCs w:val="28"/>
        </w:rPr>
        <w:t>.</w:t>
      </w: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На вход поступает имя </w:t>
      </w:r>
      <w:r w:rsidRPr="00AB7842">
        <w:rPr>
          <w:color w:val="000000"/>
          <w:sz w:val="28"/>
          <w:szCs w:val="28"/>
          <w:lang w:val="en-US"/>
        </w:rPr>
        <w:t>ini</w:t>
      </w:r>
      <w:r w:rsidRPr="00AB7842">
        <w:rPr>
          <w:color w:val="000000"/>
          <w:sz w:val="28"/>
          <w:szCs w:val="28"/>
        </w:rPr>
        <w:t>-файла.</w:t>
      </w:r>
    </w:p>
    <w:p w:rsidR="00694DBE" w:rsidRPr="00AB7842" w:rsidRDefault="00694DBE" w:rsidP="00AB7842">
      <w:pPr>
        <w:numPr>
          <w:ilvl w:val="0"/>
          <w:numId w:val="25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Попытка открытия файла.</w:t>
      </w:r>
    </w:p>
    <w:p w:rsidR="00694DBE" w:rsidRPr="00AB7842" w:rsidRDefault="00694DBE" w:rsidP="00AB7842">
      <w:pPr>
        <w:numPr>
          <w:ilvl w:val="0"/>
          <w:numId w:val="25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Если при открытии файла возникли ошибки, то выдать ошибку, </w:t>
      </w:r>
      <w:r w:rsidR="00DE45B6">
        <w:rPr>
          <w:color w:val="000000"/>
          <w:sz w:val="28"/>
          <w:szCs w:val="28"/>
        </w:rPr>
        <w:t>вернуть пустую строку</w:t>
      </w:r>
      <w:r w:rsidRPr="00AB7842">
        <w:rPr>
          <w:color w:val="000000"/>
          <w:sz w:val="28"/>
          <w:szCs w:val="28"/>
        </w:rPr>
        <w:t>.</w:t>
      </w:r>
    </w:p>
    <w:p w:rsidR="00694DBE" w:rsidRPr="00AB7842" w:rsidRDefault="00694DBE" w:rsidP="00AB7842">
      <w:pPr>
        <w:numPr>
          <w:ilvl w:val="0"/>
          <w:numId w:val="25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Считать данные из </w:t>
      </w:r>
      <w:r w:rsidRPr="00AB7842">
        <w:rPr>
          <w:color w:val="000000"/>
          <w:sz w:val="28"/>
          <w:szCs w:val="28"/>
          <w:lang w:val="en-US"/>
        </w:rPr>
        <w:t>ini</w:t>
      </w:r>
      <w:r w:rsidR="00847D2A">
        <w:rPr>
          <w:color w:val="000000"/>
          <w:sz w:val="28"/>
          <w:szCs w:val="28"/>
        </w:rPr>
        <w:t>.</w:t>
      </w:r>
    </w:p>
    <w:p w:rsidR="00694DBE" w:rsidRPr="00AB7842" w:rsidRDefault="00694DBE" w:rsidP="00AB7842">
      <w:pPr>
        <w:numPr>
          <w:ilvl w:val="0"/>
          <w:numId w:val="25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Запись данные в </w:t>
      </w:r>
      <w:r w:rsidRPr="00AB7842">
        <w:rPr>
          <w:color w:val="000000"/>
          <w:sz w:val="28"/>
          <w:szCs w:val="28"/>
          <w:lang w:val="en-US"/>
        </w:rPr>
        <w:t>json</w:t>
      </w:r>
      <w:r w:rsidRPr="00AB7842">
        <w:rPr>
          <w:color w:val="000000"/>
          <w:sz w:val="28"/>
          <w:szCs w:val="28"/>
        </w:rPr>
        <w:t>-файл</w:t>
      </w:r>
      <w:r w:rsidR="00847D2A">
        <w:rPr>
          <w:color w:val="000000"/>
          <w:sz w:val="28"/>
          <w:szCs w:val="28"/>
        </w:rPr>
        <w:t>.</w:t>
      </w:r>
    </w:p>
    <w:p w:rsidR="00694DBE" w:rsidRPr="00AB7842" w:rsidRDefault="00787245" w:rsidP="00AB7842">
      <w:pPr>
        <w:numPr>
          <w:ilvl w:val="0"/>
          <w:numId w:val="25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возникли ошибки вывести</w:t>
      </w:r>
      <w:r w:rsidR="00DE45B6">
        <w:rPr>
          <w:color w:val="000000"/>
          <w:sz w:val="28"/>
          <w:szCs w:val="28"/>
        </w:rPr>
        <w:t>, вернуть пустую строку</w:t>
      </w:r>
      <w:bookmarkStart w:id="1" w:name="_GoBack"/>
      <w:bookmarkEnd w:id="1"/>
    </w:p>
    <w:p w:rsidR="00694DBE" w:rsidRPr="00787245" w:rsidRDefault="00694DBE" w:rsidP="00787245">
      <w:pPr>
        <w:numPr>
          <w:ilvl w:val="0"/>
          <w:numId w:val="25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Вернуть имя </w:t>
      </w:r>
      <w:r w:rsidRPr="00AB7842">
        <w:rPr>
          <w:color w:val="000000"/>
          <w:sz w:val="28"/>
          <w:szCs w:val="28"/>
          <w:lang w:val="en-US"/>
        </w:rPr>
        <w:t>json</w:t>
      </w:r>
      <w:r w:rsidRPr="00AB7842">
        <w:rPr>
          <w:color w:val="000000"/>
          <w:sz w:val="28"/>
          <w:szCs w:val="28"/>
        </w:rPr>
        <w:t>-файла</w:t>
      </w:r>
      <w:r w:rsidR="00847D2A">
        <w:rPr>
          <w:color w:val="000000"/>
          <w:sz w:val="28"/>
          <w:szCs w:val="28"/>
        </w:rPr>
        <w:t>.</w:t>
      </w:r>
    </w:p>
    <w:p w:rsidR="00787245" w:rsidRDefault="00787245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Блок схема работы функции</w:t>
      </w:r>
      <w:r w:rsidRPr="00DF1A69">
        <w:rPr>
          <w:color w:val="000000"/>
          <w:sz w:val="28"/>
          <w:szCs w:val="28"/>
        </w:rPr>
        <w:t xml:space="preserve"> </w:t>
      </w:r>
      <w:r w:rsidRPr="00787245">
        <w:rPr>
          <w:color w:val="000000"/>
          <w:sz w:val="28"/>
          <w:szCs w:val="28"/>
          <w:lang w:val="en-US"/>
        </w:rPr>
        <w:t>ConvertIniToJson</w:t>
      </w:r>
      <w:r>
        <w:rPr>
          <w:color w:val="000000"/>
          <w:sz w:val="28"/>
          <w:szCs w:val="28"/>
        </w:rPr>
        <w:t xml:space="preserve"> продемонстрирована на рисунке 3.</w:t>
      </w:r>
    </w:p>
    <w:p w:rsidR="00787245" w:rsidRPr="00DF1A69" w:rsidRDefault="005F5C1B" w:rsidP="00787245">
      <w:pPr>
        <w:spacing w:line="360" w:lineRule="auto"/>
        <w:ind w:right="-2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797853" cy="4191990"/>
            <wp:effectExtent l="0" t="0" r="3175" b="0"/>
            <wp:docPr id="29" name="Рисунок 29" descr="H:\111111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111111\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12" cy="419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245" w:rsidRDefault="00787245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– Блок-схема работы функции</w:t>
      </w:r>
      <w:r w:rsidRPr="00DF1A69">
        <w:rPr>
          <w:color w:val="000000"/>
          <w:sz w:val="28"/>
          <w:szCs w:val="28"/>
        </w:rPr>
        <w:t xml:space="preserve"> </w:t>
      </w:r>
      <w:r w:rsidRPr="00787245">
        <w:rPr>
          <w:color w:val="000000"/>
          <w:sz w:val="28"/>
          <w:szCs w:val="28"/>
          <w:lang w:val="en-US"/>
        </w:rPr>
        <w:t>ConvertIniToJson</w:t>
      </w:r>
    </w:p>
    <w:p w:rsidR="00787245" w:rsidRPr="00787245" w:rsidRDefault="00787245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 xml:space="preserve">Алгоритм работы функции </w:t>
      </w:r>
      <w:r w:rsidRPr="00AB7842">
        <w:rPr>
          <w:b/>
          <w:color w:val="000000"/>
          <w:sz w:val="28"/>
          <w:szCs w:val="28"/>
          <w:lang w:val="en-US"/>
        </w:rPr>
        <w:t>Logs</w:t>
      </w:r>
      <w:r w:rsidR="00847D2A">
        <w:rPr>
          <w:b/>
          <w:color w:val="000000"/>
          <w:sz w:val="28"/>
          <w:szCs w:val="28"/>
        </w:rPr>
        <w:t>.</w:t>
      </w:r>
    </w:p>
    <w:p w:rsidR="00694DBE" w:rsidRPr="00AB7842" w:rsidRDefault="00694DBE" w:rsidP="005F5C1B">
      <w:pPr>
        <w:tabs>
          <w:tab w:val="left" w:pos="6115"/>
        </w:tabs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На вход поступает </w:t>
      </w:r>
      <w:r w:rsidR="005F5C1B">
        <w:rPr>
          <w:color w:val="000000"/>
          <w:sz w:val="28"/>
          <w:szCs w:val="28"/>
        </w:rPr>
        <w:t>описание</w:t>
      </w:r>
      <w:r w:rsidRPr="00AB7842">
        <w:rPr>
          <w:color w:val="000000"/>
          <w:sz w:val="28"/>
          <w:szCs w:val="28"/>
        </w:rPr>
        <w:t xml:space="preserve"> ошибки</w:t>
      </w:r>
      <w:r w:rsidR="005F5C1B">
        <w:rPr>
          <w:color w:val="000000"/>
          <w:sz w:val="28"/>
          <w:szCs w:val="28"/>
        </w:rPr>
        <w:t>.</w:t>
      </w:r>
    </w:p>
    <w:p w:rsidR="00694DBE" w:rsidRPr="00AB7842" w:rsidRDefault="00694DBE" w:rsidP="00AB7842">
      <w:pPr>
        <w:numPr>
          <w:ilvl w:val="0"/>
          <w:numId w:val="26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lastRenderedPageBreak/>
        <w:t>Попытка открыть файл для записи в него данных</w:t>
      </w:r>
      <w:r w:rsidR="00847D2A">
        <w:rPr>
          <w:color w:val="000000"/>
          <w:sz w:val="28"/>
          <w:szCs w:val="28"/>
        </w:rPr>
        <w:t>.</w:t>
      </w:r>
    </w:p>
    <w:p w:rsidR="00694DBE" w:rsidRPr="00AB7842" w:rsidRDefault="00694DBE" w:rsidP="00AB7842">
      <w:pPr>
        <w:numPr>
          <w:ilvl w:val="0"/>
          <w:numId w:val="26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Если не получается, то создать новый файл</w:t>
      </w:r>
      <w:r w:rsidR="00847D2A">
        <w:rPr>
          <w:color w:val="000000"/>
          <w:sz w:val="28"/>
          <w:szCs w:val="28"/>
        </w:rPr>
        <w:t>.</w:t>
      </w:r>
    </w:p>
    <w:p w:rsidR="00694DBE" w:rsidRDefault="00694DBE" w:rsidP="00AB7842">
      <w:pPr>
        <w:numPr>
          <w:ilvl w:val="0"/>
          <w:numId w:val="26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Получить текущее время</w:t>
      </w:r>
      <w:r w:rsidR="00847D2A">
        <w:rPr>
          <w:color w:val="000000"/>
          <w:sz w:val="28"/>
          <w:szCs w:val="28"/>
        </w:rPr>
        <w:t>.</w:t>
      </w:r>
    </w:p>
    <w:p w:rsidR="008F61CD" w:rsidRPr="00AB7842" w:rsidRDefault="008F61CD" w:rsidP="00AB7842">
      <w:pPr>
        <w:numPr>
          <w:ilvl w:val="0"/>
          <w:numId w:val="26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Вывести ошибку в консоль</w:t>
      </w:r>
      <w:r w:rsidR="00847D2A">
        <w:rPr>
          <w:color w:val="000000"/>
          <w:sz w:val="28"/>
          <w:szCs w:val="28"/>
        </w:rPr>
        <w:t>.</w:t>
      </w:r>
    </w:p>
    <w:p w:rsidR="00694DBE" w:rsidRPr="00AB7842" w:rsidRDefault="00694DBE" w:rsidP="00AB7842">
      <w:pPr>
        <w:numPr>
          <w:ilvl w:val="0"/>
          <w:numId w:val="26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Записать в файл с ошибками дату и ошибку</w:t>
      </w:r>
      <w:r w:rsidR="00847D2A">
        <w:rPr>
          <w:color w:val="000000"/>
          <w:sz w:val="28"/>
          <w:szCs w:val="28"/>
        </w:rPr>
        <w:t>.</w:t>
      </w:r>
    </w:p>
    <w:p w:rsidR="00694DBE" w:rsidRPr="00787245" w:rsidRDefault="00694DBE" w:rsidP="00787245">
      <w:pPr>
        <w:numPr>
          <w:ilvl w:val="0"/>
          <w:numId w:val="26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Закрыть файл</w:t>
      </w:r>
      <w:r w:rsidR="00847D2A">
        <w:rPr>
          <w:color w:val="000000"/>
          <w:sz w:val="28"/>
          <w:szCs w:val="28"/>
        </w:rPr>
        <w:t>.</w:t>
      </w:r>
    </w:p>
    <w:p w:rsidR="00787245" w:rsidRDefault="00787245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Блок схема работы функции</w:t>
      </w:r>
      <w:r w:rsidRPr="00DF1A69">
        <w:rPr>
          <w:color w:val="000000"/>
          <w:sz w:val="28"/>
          <w:szCs w:val="28"/>
        </w:rPr>
        <w:t xml:space="preserve"> </w:t>
      </w:r>
      <w:r w:rsidRPr="00787245">
        <w:rPr>
          <w:color w:val="000000"/>
          <w:sz w:val="28"/>
          <w:szCs w:val="28"/>
          <w:lang w:val="en-US"/>
        </w:rPr>
        <w:t>Logs</w:t>
      </w:r>
      <w:r>
        <w:rPr>
          <w:color w:val="000000"/>
          <w:sz w:val="28"/>
          <w:szCs w:val="28"/>
        </w:rPr>
        <w:t xml:space="preserve"> продемонстрирована на рисунке 4.</w:t>
      </w:r>
    </w:p>
    <w:p w:rsidR="00787245" w:rsidRDefault="00787245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787245" w:rsidRPr="00DF1A69" w:rsidRDefault="00787245" w:rsidP="00787245">
      <w:pPr>
        <w:spacing w:line="360" w:lineRule="auto"/>
        <w:ind w:right="-2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796204" cy="3051958"/>
            <wp:effectExtent l="0" t="0" r="4445" b="0"/>
            <wp:docPr id="26" name="Рисунок 26" descr="H:\111111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111111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297" cy="305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245" w:rsidRDefault="00787245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787245" w:rsidRPr="00AB7842" w:rsidRDefault="00787245" w:rsidP="00787245">
      <w:pPr>
        <w:spacing w:line="360" w:lineRule="auto"/>
        <w:ind w:right="-2"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 – Блок-схема работы функции</w:t>
      </w:r>
      <w:r w:rsidRPr="00DF1A69">
        <w:rPr>
          <w:color w:val="000000"/>
          <w:sz w:val="28"/>
          <w:szCs w:val="28"/>
        </w:rPr>
        <w:t xml:space="preserve"> </w:t>
      </w:r>
      <w:r w:rsidRPr="00787245">
        <w:rPr>
          <w:color w:val="000000"/>
          <w:sz w:val="28"/>
          <w:szCs w:val="28"/>
          <w:lang w:val="en-US"/>
        </w:rPr>
        <w:t>Logs</w:t>
      </w:r>
    </w:p>
    <w:p w:rsidR="00787245" w:rsidRPr="00AB7842" w:rsidRDefault="00787245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 xml:space="preserve">Алгоритм работы функции </w:t>
      </w:r>
      <w:r w:rsidR="00954DD6" w:rsidRPr="00AB7842">
        <w:rPr>
          <w:b/>
          <w:color w:val="000000"/>
          <w:sz w:val="28"/>
          <w:szCs w:val="28"/>
          <w:lang w:val="en-US"/>
        </w:rPr>
        <w:t>main</w:t>
      </w:r>
      <w:r w:rsidR="00847D2A">
        <w:rPr>
          <w:b/>
          <w:color w:val="000000"/>
          <w:sz w:val="28"/>
          <w:szCs w:val="28"/>
        </w:rPr>
        <w:t>.</w:t>
      </w:r>
    </w:p>
    <w:p w:rsidR="00694DBE" w:rsidRPr="00AB7842" w:rsidRDefault="00694DBE" w:rsidP="00AB7842">
      <w:pPr>
        <w:numPr>
          <w:ilvl w:val="0"/>
          <w:numId w:val="27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Ввести путь к папке с файлами </w:t>
      </w:r>
      <w:r w:rsidRPr="00AB7842">
        <w:rPr>
          <w:color w:val="000000"/>
          <w:sz w:val="28"/>
          <w:szCs w:val="28"/>
          <w:lang w:val="en-US"/>
        </w:rPr>
        <w:t>xml</w:t>
      </w:r>
      <w:r w:rsidR="00847D2A">
        <w:rPr>
          <w:color w:val="000000"/>
          <w:sz w:val="28"/>
          <w:szCs w:val="28"/>
        </w:rPr>
        <w:t>.</w:t>
      </w:r>
    </w:p>
    <w:p w:rsidR="00694DBE" w:rsidRPr="00AB7842" w:rsidRDefault="00694DBE" w:rsidP="00AB7842">
      <w:pPr>
        <w:numPr>
          <w:ilvl w:val="0"/>
          <w:numId w:val="27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Получение списка файлов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 xml:space="preserve"> с помощью функции </w:t>
      </w:r>
      <w:r w:rsidRPr="00AB7842">
        <w:rPr>
          <w:b/>
          <w:color w:val="000000"/>
          <w:sz w:val="28"/>
          <w:szCs w:val="28"/>
          <w:lang w:val="en-US"/>
        </w:rPr>
        <w:t>ListXmlFile</w:t>
      </w:r>
      <w:r w:rsidR="00847D2A">
        <w:rPr>
          <w:b/>
          <w:color w:val="000000"/>
          <w:sz w:val="28"/>
          <w:szCs w:val="28"/>
        </w:rPr>
        <w:t>.</w:t>
      </w:r>
    </w:p>
    <w:p w:rsidR="00694DBE" w:rsidRPr="00AB7842" w:rsidRDefault="00694DBE" w:rsidP="00AB7842">
      <w:pPr>
        <w:numPr>
          <w:ilvl w:val="0"/>
          <w:numId w:val="27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Если в папке отсутствуют файлы </w:t>
      </w:r>
      <w:r w:rsidRPr="00AB7842">
        <w:rPr>
          <w:color w:val="000000"/>
          <w:sz w:val="28"/>
          <w:szCs w:val="28"/>
          <w:lang w:val="en-US"/>
        </w:rPr>
        <w:t>xml</w:t>
      </w:r>
      <w:r w:rsidRPr="00AB7842">
        <w:rPr>
          <w:color w:val="000000"/>
          <w:sz w:val="28"/>
          <w:szCs w:val="28"/>
        </w:rPr>
        <w:t>, то записать ошибку в файл, завершить выполнение программы</w:t>
      </w:r>
      <w:r w:rsidR="00847D2A">
        <w:rPr>
          <w:color w:val="000000"/>
          <w:sz w:val="28"/>
          <w:szCs w:val="28"/>
        </w:rPr>
        <w:t>.</w:t>
      </w:r>
    </w:p>
    <w:p w:rsidR="002970D4" w:rsidRPr="002970D4" w:rsidRDefault="002970D4" w:rsidP="00455F63">
      <w:pPr>
        <w:numPr>
          <w:ilvl w:val="0"/>
          <w:numId w:val="27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Получить список </w:t>
      </w:r>
      <w:r>
        <w:rPr>
          <w:color w:val="000000"/>
          <w:sz w:val="28"/>
          <w:szCs w:val="28"/>
          <w:lang w:val="en-US"/>
        </w:rPr>
        <w:t>ini</w:t>
      </w:r>
      <w:r w:rsidRPr="002970D4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файлов, используя функцию </w:t>
      </w:r>
      <w:r w:rsidRPr="002970D4">
        <w:rPr>
          <w:b/>
          <w:color w:val="000000"/>
          <w:sz w:val="28"/>
          <w:szCs w:val="28"/>
          <w:lang w:val="en-US"/>
        </w:rPr>
        <w:t>Creaete</w:t>
      </w:r>
      <w:r w:rsidR="0019366D">
        <w:rPr>
          <w:b/>
          <w:color w:val="000000"/>
          <w:sz w:val="28"/>
          <w:szCs w:val="28"/>
          <w:lang w:val="en-US"/>
        </w:rPr>
        <w:t>List</w:t>
      </w:r>
      <w:r w:rsidRPr="002970D4">
        <w:rPr>
          <w:b/>
          <w:color w:val="000000"/>
          <w:sz w:val="28"/>
          <w:szCs w:val="28"/>
          <w:lang w:val="en-US"/>
        </w:rPr>
        <w:t>File</w:t>
      </w:r>
      <w:r w:rsidR="00847D2A">
        <w:rPr>
          <w:b/>
          <w:color w:val="000000"/>
          <w:sz w:val="28"/>
          <w:szCs w:val="28"/>
        </w:rPr>
        <w:t>.</w:t>
      </w:r>
    </w:p>
    <w:p w:rsidR="002970D4" w:rsidRPr="002970D4" w:rsidRDefault="002970D4" w:rsidP="002970D4">
      <w:pPr>
        <w:numPr>
          <w:ilvl w:val="0"/>
          <w:numId w:val="27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Получить список </w:t>
      </w:r>
      <w:r>
        <w:rPr>
          <w:color w:val="000000"/>
          <w:sz w:val="28"/>
          <w:szCs w:val="28"/>
          <w:lang w:val="en-US"/>
        </w:rPr>
        <w:t>json</w:t>
      </w:r>
      <w:r w:rsidRPr="002970D4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файлов, используя функцию </w:t>
      </w:r>
      <w:r w:rsidRPr="002970D4">
        <w:rPr>
          <w:b/>
          <w:color w:val="000000"/>
          <w:sz w:val="28"/>
          <w:szCs w:val="28"/>
          <w:lang w:val="en-US"/>
        </w:rPr>
        <w:t>Creaete</w:t>
      </w:r>
      <w:r w:rsidR="0019366D">
        <w:rPr>
          <w:b/>
          <w:color w:val="000000"/>
          <w:sz w:val="28"/>
          <w:szCs w:val="28"/>
          <w:lang w:val="en-US"/>
        </w:rPr>
        <w:t>List</w:t>
      </w:r>
      <w:r w:rsidRPr="002970D4">
        <w:rPr>
          <w:b/>
          <w:color w:val="000000"/>
          <w:sz w:val="28"/>
          <w:szCs w:val="28"/>
          <w:lang w:val="en-US"/>
        </w:rPr>
        <w:t>File</w:t>
      </w:r>
      <w:r w:rsidR="00847D2A">
        <w:rPr>
          <w:b/>
          <w:color w:val="000000"/>
          <w:sz w:val="28"/>
          <w:szCs w:val="28"/>
        </w:rPr>
        <w:t>.</w:t>
      </w:r>
    </w:p>
    <w:p w:rsidR="00455F63" w:rsidRPr="00787245" w:rsidRDefault="00561CA9" w:rsidP="00455F63">
      <w:pPr>
        <w:numPr>
          <w:ilvl w:val="0"/>
          <w:numId w:val="27"/>
        </w:numPr>
        <w:spacing w:line="360" w:lineRule="auto"/>
        <w:ind w:left="0"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Вывести список успешно созданных </w:t>
      </w:r>
      <w:r>
        <w:rPr>
          <w:color w:val="000000"/>
          <w:sz w:val="28"/>
          <w:szCs w:val="28"/>
          <w:lang w:val="en-US"/>
        </w:rPr>
        <w:t>json</w:t>
      </w:r>
      <w:r w:rsidRPr="00561CA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файло</w:t>
      </w:r>
      <w:r w:rsidR="00455F63">
        <w:rPr>
          <w:color w:val="000000"/>
          <w:sz w:val="28"/>
          <w:szCs w:val="28"/>
        </w:rPr>
        <w:t>в</w:t>
      </w:r>
      <w:r w:rsidR="00847D2A">
        <w:rPr>
          <w:color w:val="000000"/>
          <w:sz w:val="28"/>
          <w:szCs w:val="28"/>
        </w:rPr>
        <w:t>.</w:t>
      </w:r>
    </w:p>
    <w:p w:rsidR="00787245" w:rsidRDefault="00787245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Блок схема работы функции</w:t>
      </w:r>
      <w:r w:rsidRPr="00DF1A69">
        <w:rPr>
          <w:color w:val="000000"/>
          <w:sz w:val="28"/>
          <w:szCs w:val="28"/>
        </w:rPr>
        <w:t xml:space="preserve"> </w:t>
      </w:r>
      <w:r w:rsidRPr="00787245">
        <w:rPr>
          <w:color w:val="000000"/>
          <w:sz w:val="28"/>
          <w:szCs w:val="28"/>
          <w:lang w:val="en-US"/>
        </w:rPr>
        <w:t>main</w:t>
      </w:r>
      <w:r>
        <w:rPr>
          <w:color w:val="000000"/>
          <w:sz w:val="28"/>
          <w:szCs w:val="28"/>
        </w:rPr>
        <w:t xml:space="preserve"> продемонстрирована на рисунке 5.</w:t>
      </w:r>
    </w:p>
    <w:p w:rsidR="00787245" w:rsidRDefault="00787245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787245" w:rsidRPr="00DF1A69" w:rsidRDefault="00787245" w:rsidP="00787245">
      <w:pPr>
        <w:spacing w:line="360" w:lineRule="auto"/>
        <w:ind w:right="-2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029960" cy="5596927"/>
            <wp:effectExtent l="0" t="0" r="8890" b="3810"/>
            <wp:docPr id="27" name="Рисунок 27" descr="H:\111111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111111\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559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245" w:rsidRDefault="00787245" w:rsidP="00787245">
      <w:pPr>
        <w:spacing w:line="360" w:lineRule="auto"/>
        <w:ind w:right="-2" w:firstLine="567"/>
        <w:jc w:val="center"/>
        <w:rPr>
          <w:color w:val="000000"/>
          <w:sz w:val="28"/>
          <w:szCs w:val="28"/>
        </w:rPr>
      </w:pPr>
    </w:p>
    <w:p w:rsidR="00787245" w:rsidRPr="00AB7842" w:rsidRDefault="00787245" w:rsidP="00787245">
      <w:pPr>
        <w:spacing w:line="360" w:lineRule="auto"/>
        <w:ind w:right="-2"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5 – Блок-схема работы функции</w:t>
      </w:r>
      <w:r w:rsidRPr="00DF1A69">
        <w:rPr>
          <w:color w:val="000000"/>
          <w:sz w:val="28"/>
          <w:szCs w:val="28"/>
        </w:rPr>
        <w:t xml:space="preserve"> </w:t>
      </w:r>
      <w:r w:rsidRPr="00787245">
        <w:rPr>
          <w:color w:val="000000"/>
          <w:sz w:val="28"/>
          <w:szCs w:val="28"/>
          <w:lang w:val="en-US"/>
        </w:rPr>
        <w:t>main</w:t>
      </w:r>
    </w:p>
    <w:p w:rsidR="00787245" w:rsidRDefault="00787245" w:rsidP="00455F63">
      <w:pPr>
        <w:spacing w:line="360" w:lineRule="auto"/>
        <w:ind w:right="-2"/>
        <w:jc w:val="both"/>
        <w:rPr>
          <w:color w:val="000000"/>
          <w:sz w:val="28"/>
          <w:szCs w:val="28"/>
        </w:rPr>
      </w:pPr>
    </w:p>
    <w:p w:rsidR="00455F63" w:rsidRPr="00847D2A" w:rsidRDefault="00455F63" w:rsidP="00455F63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455F63">
        <w:rPr>
          <w:b/>
          <w:color w:val="000000"/>
          <w:sz w:val="28"/>
          <w:szCs w:val="28"/>
        </w:rPr>
        <w:t xml:space="preserve">Алгоритм работы функции </w:t>
      </w:r>
      <w:r w:rsidRPr="00455F63">
        <w:rPr>
          <w:b/>
          <w:color w:val="000000"/>
          <w:sz w:val="28"/>
          <w:szCs w:val="28"/>
          <w:lang w:val="en-US"/>
        </w:rPr>
        <w:t>CreateListFiles</w:t>
      </w:r>
      <w:r w:rsidR="00847D2A">
        <w:rPr>
          <w:b/>
          <w:color w:val="000000"/>
          <w:sz w:val="28"/>
          <w:szCs w:val="28"/>
        </w:rPr>
        <w:t>.</w:t>
      </w:r>
    </w:p>
    <w:p w:rsidR="00455F63" w:rsidRDefault="00455F63" w:rsidP="00455F63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вход поступают: строка с типом создаваемого списка файлов (</w:t>
      </w:r>
      <w:r w:rsidRPr="00455F6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ini</w:t>
      </w:r>
      <w:r w:rsidRPr="00455F63">
        <w:rPr>
          <w:color w:val="000000"/>
          <w:sz w:val="28"/>
          <w:szCs w:val="28"/>
        </w:rPr>
        <w:t>”/ ”</w:t>
      </w:r>
      <w:r>
        <w:rPr>
          <w:color w:val="000000"/>
          <w:sz w:val="28"/>
          <w:szCs w:val="28"/>
          <w:lang w:val="en-US"/>
        </w:rPr>
        <w:t>json</w:t>
      </w:r>
      <w:r w:rsidRPr="00455F6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)</w:t>
      </w:r>
      <w:r w:rsidRPr="00455F63">
        <w:rPr>
          <w:color w:val="000000"/>
          <w:sz w:val="28"/>
          <w:szCs w:val="28"/>
        </w:rPr>
        <w:t xml:space="preserve">, </w:t>
      </w:r>
      <w:r w:rsidR="000017E2">
        <w:rPr>
          <w:color w:val="000000"/>
          <w:sz w:val="28"/>
          <w:szCs w:val="28"/>
        </w:rPr>
        <w:t>список файлов для конвертации</w:t>
      </w:r>
      <w:r>
        <w:rPr>
          <w:color w:val="000000"/>
          <w:sz w:val="28"/>
          <w:szCs w:val="28"/>
        </w:rPr>
        <w:t xml:space="preserve"> (для создания </w:t>
      </w:r>
      <w:r>
        <w:rPr>
          <w:color w:val="000000"/>
          <w:sz w:val="28"/>
          <w:szCs w:val="28"/>
          <w:lang w:val="en-US"/>
        </w:rPr>
        <w:t>ini</w:t>
      </w:r>
      <w:r w:rsidRPr="00455F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отправляется список </w:t>
      </w:r>
      <w:r>
        <w:rPr>
          <w:color w:val="000000"/>
          <w:sz w:val="28"/>
          <w:szCs w:val="28"/>
          <w:lang w:val="en-US"/>
        </w:rPr>
        <w:t>xml</w:t>
      </w:r>
      <w:r w:rsidRPr="00455F6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для создания </w:t>
      </w:r>
      <w:r>
        <w:rPr>
          <w:color w:val="000000"/>
          <w:sz w:val="28"/>
          <w:szCs w:val="28"/>
          <w:lang w:val="en-US"/>
        </w:rPr>
        <w:t>json</w:t>
      </w:r>
      <w:r w:rsidRPr="00455F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455F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ini</w:t>
      </w:r>
      <w:r w:rsidRPr="00455F63">
        <w:rPr>
          <w:color w:val="000000"/>
          <w:sz w:val="28"/>
          <w:szCs w:val="28"/>
        </w:rPr>
        <w:t>).</w:t>
      </w:r>
    </w:p>
    <w:p w:rsidR="00455F63" w:rsidRPr="00455F63" w:rsidRDefault="00803178" w:rsidP="00455F63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</w:t>
      </w:r>
      <w:r>
        <w:rPr>
          <w:color w:val="000000"/>
          <w:sz w:val="28"/>
          <w:szCs w:val="28"/>
        </w:rPr>
        <w:tab/>
      </w:r>
      <w:r w:rsidR="00455F63">
        <w:rPr>
          <w:color w:val="000000"/>
          <w:sz w:val="28"/>
          <w:szCs w:val="28"/>
        </w:rPr>
        <w:t>Создать переменную для определения функции</w:t>
      </w:r>
      <w:r>
        <w:rPr>
          <w:color w:val="000000"/>
          <w:sz w:val="28"/>
          <w:szCs w:val="28"/>
        </w:rPr>
        <w:t xml:space="preserve"> конвертации: </w:t>
      </w:r>
      <w:r>
        <w:rPr>
          <w:color w:val="000000"/>
          <w:sz w:val="28"/>
          <w:szCs w:val="28"/>
        </w:rPr>
        <w:lastRenderedPageBreak/>
        <w:t>входные параметры – имя файла выходные – список файлов</w:t>
      </w:r>
      <w:r w:rsidR="00847D2A">
        <w:rPr>
          <w:color w:val="000000"/>
          <w:sz w:val="28"/>
          <w:szCs w:val="28"/>
        </w:rPr>
        <w:t>.</w:t>
      </w:r>
    </w:p>
    <w:p w:rsidR="00455F63" w:rsidRDefault="00803178" w:rsidP="00455F63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</w:t>
      </w:r>
      <w:r>
        <w:rPr>
          <w:color w:val="000000"/>
          <w:sz w:val="28"/>
          <w:szCs w:val="28"/>
        </w:rPr>
        <w:tab/>
      </w:r>
      <w:r w:rsidR="00455F63">
        <w:rPr>
          <w:color w:val="000000"/>
          <w:sz w:val="28"/>
          <w:szCs w:val="28"/>
        </w:rPr>
        <w:t xml:space="preserve">Если входной тип файлов = </w:t>
      </w:r>
      <w:r w:rsidR="00455F63">
        <w:rPr>
          <w:color w:val="000000"/>
          <w:sz w:val="28"/>
          <w:szCs w:val="28"/>
          <w:lang w:val="en-US"/>
        </w:rPr>
        <w:t>ini</w:t>
      </w:r>
      <w:r w:rsidR="00455F63" w:rsidRPr="00455F63">
        <w:rPr>
          <w:color w:val="000000"/>
          <w:sz w:val="28"/>
          <w:szCs w:val="28"/>
        </w:rPr>
        <w:t xml:space="preserve">, </w:t>
      </w:r>
      <w:r w:rsidR="00455F63">
        <w:rPr>
          <w:color w:val="000000"/>
          <w:sz w:val="28"/>
          <w:szCs w:val="28"/>
        </w:rPr>
        <w:t>то дальше будет использоваться</w:t>
      </w:r>
      <w:r>
        <w:rPr>
          <w:color w:val="000000"/>
          <w:sz w:val="28"/>
          <w:szCs w:val="28"/>
        </w:rPr>
        <w:t xml:space="preserve"> функция </w:t>
      </w:r>
      <w:r w:rsidRPr="00803178">
        <w:rPr>
          <w:b/>
          <w:color w:val="000000"/>
          <w:sz w:val="28"/>
          <w:szCs w:val="28"/>
        </w:rPr>
        <w:t>ConvertXmlToIni</w:t>
      </w:r>
      <w:r w:rsidR="00847D2A">
        <w:rPr>
          <w:b/>
          <w:color w:val="000000"/>
          <w:sz w:val="28"/>
          <w:szCs w:val="28"/>
        </w:rPr>
        <w:t>.</w:t>
      </w:r>
    </w:p>
    <w:p w:rsidR="00803178" w:rsidRDefault="00803178" w:rsidP="00455F63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</w:t>
      </w:r>
      <w:r>
        <w:rPr>
          <w:color w:val="000000"/>
          <w:sz w:val="28"/>
          <w:szCs w:val="28"/>
        </w:rPr>
        <w:tab/>
        <w:t xml:space="preserve">Если входной тип файлов = </w:t>
      </w:r>
      <w:r>
        <w:rPr>
          <w:color w:val="000000"/>
          <w:sz w:val="28"/>
          <w:szCs w:val="28"/>
          <w:lang w:val="en-US"/>
        </w:rPr>
        <w:t>json</w:t>
      </w:r>
      <w:r w:rsidRPr="00455F6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то дальше будет использоваться функция </w:t>
      </w:r>
      <w:r w:rsidRPr="00803178">
        <w:rPr>
          <w:b/>
          <w:color w:val="000000"/>
          <w:sz w:val="28"/>
          <w:szCs w:val="28"/>
        </w:rPr>
        <w:t>ConvertIniToJson</w:t>
      </w:r>
      <w:r w:rsidR="00847D2A">
        <w:rPr>
          <w:b/>
          <w:color w:val="000000"/>
          <w:sz w:val="28"/>
          <w:szCs w:val="28"/>
        </w:rPr>
        <w:t>.</w:t>
      </w:r>
    </w:p>
    <w:p w:rsidR="00787245" w:rsidRPr="00803178" w:rsidRDefault="00803178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803178">
        <w:rPr>
          <w:color w:val="000000"/>
          <w:sz w:val="28"/>
          <w:szCs w:val="28"/>
        </w:rPr>
        <w:t>4)</w:t>
      </w:r>
      <w:r w:rsidRPr="00803178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Входной параметр не принадлежит 2-м описанным типам, то выдача сообщения о неправильной передачи параметров в функцию, завершение программы</w:t>
      </w:r>
      <w:r w:rsidR="00C07F11" w:rsidRPr="00C07F11">
        <w:rPr>
          <w:color w:val="000000"/>
          <w:sz w:val="28"/>
          <w:szCs w:val="28"/>
        </w:rPr>
        <w:t xml:space="preserve"> </w:t>
      </w:r>
      <w:r w:rsidR="00C07F11">
        <w:rPr>
          <w:color w:val="000000"/>
          <w:sz w:val="28"/>
          <w:szCs w:val="28"/>
          <w:lang w:val="en-US"/>
        </w:rPr>
        <w:t>c</w:t>
      </w:r>
      <w:r w:rsidR="00C07F11" w:rsidRPr="00C07F11">
        <w:rPr>
          <w:color w:val="000000"/>
          <w:sz w:val="28"/>
          <w:szCs w:val="28"/>
        </w:rPr>
        <w:t xml:space="preserve"> </w:t>
      </w:r>
      <w:r w:rsidR="00C07F11">
        <w:rPr>
          <w:color w:val="000000"/>
          <w:sz w:val="28"/>
          <w:szCs w:val="28"/>
        </w:rPr>
        <w:t>кодом ошибки 2</w:t>
      </w:r>
      <w:r>
        <w:rPr>
          <w:color w:val="000000"/>
          <w:sz w:val="28"/>
          <w:szCs w:val="28"/>
        </w:rPr>
        <w:t>.</w:t>
      </w:r>
    </w:p>
    <w:p w:rsidR="00455F63" w:rsidRDefault="00803178" w:rsidP="00803178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5)</w:t>
      </w:r>
      <w:r>
        <w:rPr>
          <w:color w:val="000000"/>
          <w:sz w:val="28"/>
          <w:szCs w:val="28"/>
        </w:rPr>
        <w:tab/>
        <w:t>Создать пустой список файлов</w:t>
      </w:r>
      <w:r w:rsidR="00847D2A">
        <w:rPr>
          <w:color w:val="000000"/>
          <w:sz w:val="28"/>
          <w:szCs w:val="28"/>
        </w:rPr>
        <w:t>.</w:t>
      </w:r>
    </w:p>
    <w:p w:rsidR="00803178" w:rsidRDefault="00803178" w:rsidP="00803178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6)</w:t>
      </w:r>
      <w:r>
        <w:rPr>
          <w:color w:val="000000"/>
          <w:sz w:val="28"/>
          <w:szCs w:val="28"/>
        </w:rPr>
        <w:tab/>
        <w:t>Для каждого файла из списка выполнить функцию конвертации</w:t>
      </w:r>
      <w:r w:rsidR="00847D2A">
        <w:rPr>
          <w:color w:val="000000"/>
          <w:sz w:val="28"/>
          <w:szCs w:val="28"/>
        </w:rPr>
        <w:t>.</w:t>
      </w:r>
    </w:p>
    <w:p w:rsidR="00803178" w:rsidRDefault="00803178" w:rsidP="00803178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7)</w:t>
      </w:r>
      <w:r>
        <w:rPr>
          <w:color w:val="000000"/>
          <w:sz w:val="28"/>
          <w:szCs w:val="28"/>
        </w:rPr>
        <w:tab/>
        <w:t>Если возвращенное значение не пустая строка, то занести имя файла в список</w:t>
      </w:r>
      <w:r w:rsidR="00847D2A">
        <w:rPr>
          <w:color w:val="000000"/>
          <w:sz w:val="28"/>
          <w:szCs w:val="28"/>
        </w:rPr>
        <w:t>.</w:t>
      </w:r>
    </w:p>
    <w:p w:rsidR="00803178" w:rsidRDefault="00803178" w:rsidP="00803178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8)</w:t>
      </w:r>
      <w:r>
        <w:rPr>
          <w:color w:val="000000"/>
          <w:sz w:val="28"/>
          <w:szCs w:val="28"/>
        </w:rPr>
        <w:tab/>
        <w:t xml:space="preserve">Если список файлов пуст, то выдать ошибку об ошибки конвертации, завершить программу с кодом ошибки </w:t>
      </w:r>
      <w:r w:rsidR="00C07F11">
        <w:rPr>
          <w:color w:val="000000"/>
          <w:sz w:val="28"/>
          <w:szCs w:val="28"/>
        </w:rPr>
        <w:t>3</w:t>
      </w:r>
      <w:r w:rsidR="00847D2A">
        <w:rPr>
          <w:color w:val="000000"/>
          <w:sz w:val="28"/>
          <w:szCs w:val="28"/>
        </w:rPr>
        <w:t>.</w:t>
      </w:r>
    </w:p>
    <w:p w:rsidR="00803178" w:rsidRDefault="00803178" w:rsidP="00803178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9)</w:t>
      </w:r>
      <w:r>
        <w:rPr>
          <w:color w:val="000000"/>
          <w:sz w:val="28"/>
          <w:szCs w:val="28"/>
        </w:rPr>
        <w:tab/>
      </w:r>
      <w:r w:rsidR="005F5C1B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ернуть список созданных файлов</w:t>
      </w:r>
      <w:r w:rsidR="00847D2A">
        <w:rPr>
          <w:color w:val="000000"/>
          <w:sz w:val="28"/>
          <w:szCs w:val="28"/>
        </w:rPr>
        <w:t>.</w:t>
      </w:r>
    </w:p>
    <w:p w:rsidR="00787245" w:rsidRDefault="00787245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Блок схема работы функции</w:t>
      </w:r>
      <w:r w:rsidRPr="00DF1A69">
        <w:rPr>
          <w:color w:val="000000"/>
          <w:sz w:val="28"/>
          <w:szCs w:val="28"/>
        </w:rPr>
        <w:t xml:space="preserve"> </w:t>
      </w:r>
      <w:r w:rsidRPr="00787245">
        <w:rPr>
          <w:color w:val="000000"/>
          <w:sz w:val="28"/>
          <w:szCs w:val="28"/>
          <w:lang w:val="en-US"/>
        </w:rPr>
        <w:t>CreateListFiles</w:t>
      </w:r>
      <w:r>
        <w:rPr>
          <w:color w:val="000000"/>
          <w:sz w:val="28"/>
          <w:szCs w:val="28"/>
        </w:rPr>
        <w:t xml:space="preserve"> продемонстрирована на рисунке 6.</w:t>
      </w:r>
    </w:p>
    <w:p w:rsidR="00787245" w:rsidRDefault="00787245" w:rsidP="00787245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787245" w:rsidRPr="00DF1A69" w:rsidRDefault="00787245" w:rsidP="00787245">
      <w:pPr>
        <w:spacing w:line="360" w:lineRule="auto"/>
        <w:ind w:right="-2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3033A1E" wp14:editId="5DD996CB">
            <wp:extent cx="3163719" cy="5676405"/>
            <wp:effectExtent l="0" t="0" r="0" b="635"/>
            <wp:docPr id="23" name="Рисунок 23" descr="H:\111111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111111\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676" cy="567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245" w:rsidRDefault="00787245" w:rsidP="00787245">
      <w:pPr>
        <w:spacing w:line="360" w:lineRule="auto"/>
        <w:ind w:right="-2" w:firstLine="567"/>
        <w:jc w:val="center"/>
        <w:rPr>
          <w:color w:val="000000"/>
          <w:sz w:val="28"/>
          <w:szCs w:val="28"/>
        </w:rPr>
      </w:pPr>
    </w:p>
    <w:p w:rsidR="00787245" w:rsidRPr="00AB7842" w:rsidRDefault="00787245" w:rsidP="00787245">
      <w:pPr>
        <w:spacing w:line="360" w:lineRule="auto"/>
        <w:ind w:right="-2"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6 – Блок-схема работы функции</w:t>
      </w:r>
      <w:r w:rsidRPr="00DF1A69">
        <w:rPr>
          <w:color w:val="000000"/>
          <w:sz w:val="28"/>
          <w:szCs w:val="28"/>
        </w:rPr>
        <w:t xml:space="preserve"> </w:t>
      </w:r>
      <w:r w:rsidRPr="00787245">
        <w:rPr>
          <w:color w:val="000000"/>
          <w:sz w:val="28"/>
          <w:szCs w:val="28"/>
          <w:lang w:val="en-US"/>
        </w:rPr>
        <w:t>CreateListFiles</w:t>
      </w:r>
    </w:p>
    <w:p w:rsidR="00787245" w:rsidRDefault="00787245" w:rsidP="00803178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  <w:r w:rsidRPr="00847D2A">
        <w:rPr>
          <w:b/>
          <w:color w:val="000000"/>
          <w:sz w:val="28"/>
          <w:szCs w:val="28"/>
          <w:highlight w:val="yellow"/>
          <w:lang w:val="en-US"/>
        </w:rPr>
        <w:t>ListXmlFile</w:t>
      </w:r>
      <w:r w:rsidRPr="00847D2A">
        <w:rPr>
          <w:b/>
          <w:color w:val="000000"/>
          <w:sz w:val="28"/>
          <w:szCs w:val="28"/>
          <w:highlight w:val="yellow"/>
        </w:rPr>
        <w:t>()-</w:t>
      </w:r>
      <w:r w:rsidRPr="00847D2A">
        <w:rPr>
          <w:color w:val="000000"/>
          <w:sz w:val="28"/>
          <w:szCs w:val="28"/>
          <w:highlight w:val="yellow"/>
        </w:rPr>
        <w:t xml:space="preserve">процедура поиска всех </w:t>
      </w:r>
      <w:r w:rsidRPr="00847D2A">
        <w:rPr>
          <w:color w:val="000000"/>
          <w:sz w:val="28"/>
          <w:szCs w:val="28"/>
          <w:highlight w:val="yellow"/>
          <w:lang w:val="en-US"/>
        </w:rPr>
        <w:t>xml</w:t>
      </w:r>
      <w:r w:rsidRPr="00847D2A">
        <w:rPr>
          <w:color w:val="000000"/>
          <w:sz w:val="28"/>
          <w:szCs w:val="28"/>
          <w:highlight w:val="yellow"/>
        </w:rPr>
        <w:t>-файлов в папке.</w:t>
      </w: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  <w:r w:rsidRPr="00847D2A">
        <w:rPr>
          <w:color w:val="000000"/>
          <w:sz w:val="28"/>
          <w:szCs w:val="28"/>
          <w:highlight w:val="yellow"/>
        </w:rPr>
        <w:t>Псевдокод</w:t>
      </w: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  <w:r w:rsidRPr="00847D2A">
        <w:rPr>
          <w:color w:val="000000"/>
          <w:sz w:val="28"/>
          <w:szCs w:val="28"/>
          <w:highlight w:val="yellow"/>
        </w:rPr>
        <w:t>ЕСЛИ файлов нет ТО выдать ошибку</w:t>
      </w: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  <w:r w:rsidRPr="00847D2A">
        <w:rPr>
          <w:color w:val="000000"/>
          <w:sz w:val="28"/>
          <w:szCs w:val="28"/>
          <w:highlight w:val="yellow"/>
        </w:rPr>
        <w:t xml:space="preserve">ЕСЛИ считаный файл </w:t>
      </w:r>
      <w:r w:rsidRPr="00847D2A">
        <w:rPr>
          <w:color w:val="000000"/>
          <w:sz w:val="28"/>
          <w:szCs w:val="28"/>
          <w:highlight w:val="yellow"/>
          <w:lang w:val="en-US"/>
        </w:rPr>
        <w:t>xml</w:t>
      </w:r>
      <w:r w:rsidRPr="00847D2A">
        <w:rPr>
          <w:color w:val="000000"/>
          <w:sz w:val="28"/>
          <w:szCs w:val="28"/>
          <w:highlight w:val="yellow"/>
        </w:rPr>
        <w:t xml:space="preserve"> ТО добавить его в список файлов</w:t>
      </w: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  <w:r w:rsidRPr="00847D2A">
        <w:rPr>
          <w:b/>
          <w:color w:val="000000"/>
          <w:sz w:val="28"/>
          <w:szCs w:val="28"/>
          <w:highlight w:val="yellow"/>
          <w:lang w:val="en-US"/>
        </w:rPr>
        <w:t>ConvertXmlToIni</w:t>
      </w:r>
      <w:r w:rsidRPr="00847D2A">
        <w:rPr>
          <w:b/>
          <w:color w:val="000000"/>
          <w:sz w:val="28"/>
          <w:szCs w:val="28"/>
          <w:highlight w:val="yellow"/>
        </w:rPr>
        <w:t>()</w:t>
      </w:r>
      <w:r w:rsidRPr="00847D2A">
        <w:rPr>
          <w:color w:val="000000"/>
          <w:sz w:val="28"/>
          <w:szCs w:val="28"/>
          <w:highlight w:val="yellow"/>
        </w:rPr>
        <w:t xml:space="preserve">-процедура преобразования </w:t>
      </w:r>
      <w:r w:rsidRPr="00847D2A">
        <w:rPr>
          <w:color w:val="000000"/>
          <w:sz w:val="28"/>
          <w:szCs w:val="28"/>
          <w:highlight w:val="yellow"/>
          <w:lang w:val="en-US"/>
        </w:rPr>
        <w:t>xml</w:t>
      </w:r>
      <w:r w:rsidRPr="00847D2A">
        <w:rPr>
          <w:color w:val="000000"/>
          <w:sz w:val="28"/>
          <w:szCs w:val="28"/>
          <w:highlight w:val="yellow"/>
        </w:rPr>
        <w:t xml:space="preserve">-файла в </w:t>
      </w:r>
      <w:r w:rsidRPr="00847D2A">
        <w:rPr>
          <w:color w:val="000000"/>
          <w:sz w:val="28"/>
          <w:szCs w:val="28"/>
          <w:highlight w:val="yellow"/>
          <w:lang w:val="en-US"/>
        </w:rPr>
        <w:t>ini</w:t>
      </w:r>
      <w:r w:rsidRPr="00847D2A">
        <w:rPr>
          <w:color w:val="000000"/>
          <w:sz w:val="28"/>
          <w:szCs w:val="28"/>
          <w:highlight w:val="yellow"/>
        </w:rPr>
        <w:t>-файл</w:t>
      </w: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  <w:r w:rsidRPr="00847D2A">
        <w:rPr>
          <w:color w:val="000000"/>
          <w:sz w:val="28"/>
          <w:szCs w:val="28"/>
          <w:highlight w:val="yellow"/>
        </w:rPr>
        <w:t>Псевдокод</w:t>
      </w: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  <w:r w:rsidRPr="00847D2A">
        <w:rPr>
          <w:color w:val="000000"/>
          <w:sz w:val="28"/>
          <w:szCs w:val="28"/>
          <w:highlight w:val="yellow"/>
        </w:rPr>
        <w:t xml:space="preserve">Считать структуру </w:t>
      </w:r>
      <w:r w:rsidRPr="00847D2A">
        <w:rPr>
          <w:color w:val="000000"/>
          <w:sz w:val="28"/>
          <w:szCs w:val="28"/>
          <w:highlight w:val="yellow"/>
          <w:lang w:val="en-US"/>
        </w:rPr>
        <w:t>xml</w:t>
      </w:r>
      <w:r w:rsidRPr="00847D2A">
        <w:rPr>
          <w:color w:val="000000"/>
          <w:sz w:val="28"/>
          <w:szCs w:val="28"/>
          <w:highlight w:val="yellow"/>
        </w:rPr>
        <w:t>-файла</w:t>
      </w: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  <w:r w:rsidRPr="00847D2A">
        <w:rPr>
          <w:color w:val="000000"/>
          <w:sz w:val="28"/>
          <w:szCs w:val="28"/>
          <w:highlight w:val="yellow"/>
        </w:rPr>
        <w:lastRenderedPageBreak/>
        <w:t xml:space="preserve">Записать структуру в </w:t>
      </w:r>
      <w:r w:rsidRPr="00847D2A">
        <w:rPr>
          <w:color w:val="000000"/>
          <w:sz w:val="28"/>
          <w:szCs w:val="28"/>
          <w:highlight w:val="yellow"/>
          <w:lang w:val="en-US"/>
        </w:rPr>
        <w:t>ini</w:t>
      </w:r>
      <w:r w:rsidRPr="00847D2A">
        <w:rPr>
          <w:color w:val="000000"/>
          <w:sz w:val="28"/>
          <w:szCs w:val="28"/>
          <w:highlight w:val="yellow"/>
        </w:rPr>
        <w:t>-файл</w:t>
      </w: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  <w:r w:rsidRPr="00847D2A">
        <w:rPr>
          <w:b/>
          <w:color w:val="000000"/>
          <w:sz w:val="28"/>
          <w:szCs w:val="28"/>
          <w:highlight w:val="yellow"/>
        </w:rPr>
        <w:t>С</w:t>
      </w:r>
      <w:r w:rsidRPr="00847D2A">
        <w:rPr>
          <w:b/>
          <w:color w:val="000000"/>
          <w:sz w:val="28"/>
          <w:szCs w:val="28"/>
          <w:highlight w:val="yellow"/>
          <w:lang w:val="en-US"/>
        </w:rPr>
        <w:t>onverIniToJson</w:t>
      </w:r>
      <w:r w:rsidRPr="00847D2A">
        <w:rPr>
          <w:b/>
          <w:color w:val="000000"/>
          <w:sz w:val="28"/>
          <w:szCs w:val="28"/>
          <w:highlight w:val="yellow"/>
        </w:rPr>
        <w:t>()</w:t>
      </w:r>
      <w:r w:rsidRPr="00847D2A">
        <w:rPr>
          <w:color w:val="000000"/>
          <w:sz w:val="28"/>
          <w:szCs w:val="28"/>
          <w:highlight w:val="yellow"/>
        </w:rPr>
        <w:t xml:space="preserve">- процедура преобразования </w:t>
      </w:r>
      <w:r w:rsidRPr="00847D2A">
        <w:rPr>
          <w:color w:val="000000"/>
          <w:sz w:val="28"/>
          <w:szCs w:val="28"/>
          <w:highlight w:val="yellow"/>
          <w:lang w:val="en-US"/>
        </w:rPr>
        <w:t>ini</w:t>
      </w:r>
      <w:r w:rsidRPr="00847D2A">
        <w:rPr>
          <w:color w:val="000000"/>
          <w:sz w:val="28"/>
          <w:szCs w:val="28"/>
          <w:highlight w:val="yellow"/>
        </w:rPr>
        <w:t xml:space="preserve">-файла в </w:t>
      </w:r>
      <w:r w:rsidRPr="00847D2A">
        <w:rPr>
          <w:color w:val="000000"/>
          <w:sz w:val="28"/>
          <w:szCs w:val="28"/>
          <w:highlight w:val="yellow"/>
          <w:lang w:val="en-US"/>
        </w:rPr>
        <w:t>json</w:t>
      </w:r>
      <w:r w:rsidRPr="00847D2A">
        <w:rPr>
          <w:color w:val="000000"/>
          <w:sz w:val="28"/>
          <w:szCs w:val="28"/>
          <w:highlight w:val="yellow"/>
        </w:rPr>
        <w:t>-файл.</w:t>
      </w: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  <w:r w:rsidRPr="00847D2A">
        <w:rPr>
          <w:color w:val="000000"/>
          <w:sz w:val="28"/>
          <w:szCs w:val="28"/>
          <w:highlight w:val="yellow"/>
        </w:rPr>
        <w:t>Псевдокод</w:t>
      </w: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  <w:r w:rsidRPr="00847D2A">
        <w:rPr>
          <w:color w:val="000000"/>
          <w:sz w:val="28"/>
          <w:szCs w:val="28"/>
          <w:highlight w:val="yellow"/>
        </w:rPr>
        <w:t xml:space="preserve">Считать структуру </w:t>
      </w:r>
      <w:r w:rsidRPr="00847D2A">
        <w:rPr>
          <w:color w:val="000000"/>
          <w:sz w:val="28"/>
          <w:szCs w:val="28"/>
          <w:highlight w:val="yellow"/>
          <w:lang w:val="en-US"/>
        </w:rPr>
        <w:t>ini</w:t>
      </w:r>
      <w:r w:rsidRPr="00847D2A">
        <w:rPr>
          <w:color w:val="000000"/>
          <w:sz w:val="28"/>
          <w:szCs w:val="28"/>
          <w:highlight w:val="yellow"/>
        </w:rPr>
        <w:t>-файла</w:t>
      </w: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  <w:r w:rsidRPr="00847D2A">
        <w:rPr>
          <w:color w:val="000000"/>
          <w:sz w:val="28"/>
          <w:szCs w:val="28"/>
          <w:highlight w:val="yellow"/>
        </w:rPr>
        <w:t xml:space="preserve">Записать структуру в </w:t>
      </w:r>
      <w:r w:rsidRPr="00847D2A">
        <w:rPr>
          <w:color w:val="000000"/>
          <w:sz w:val="28"/>
          <w:szCs w:val="28"/>
          <w:highlight w:val="yellow"/>
          <w:lang w:val="en-US"/>
        </w:rPr>
        <w:t>json</w:t>
      </w:r>
      <w:r w:rsidRPr="00847D2A">
        <w:rPr>
          <w:color w:val="000000"/>
          <w:sz w:val="28"/>
          <w:szCs w:val="28"/>
          <w:highlight w:val="yellow"/>
        </w:rPr>
        <w:t>-файл</w:t>
      </w: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  <w:highlight w:val="yellow"/>
        </w:rPr>
      </w:pP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  <w:r w:rsidRPr="00847D2A">
        <w:rPr>
          <w:b/>
          <w:color w:val="000000"/>
          <w:sz w:val="28"/>
          <w:szCs w:val="28"/>
          <w:highlight w:val="yellow"/>
          <w:lang w:val="en-US"/>
        </w:rPr>
        <w:t>Log</w:t>
      </w:r>
      <w:r w:rsidRPr="00847D2A">
        <w:rPr>
          <w:b/>
          <w:color w:val="000000"/>
          <w:sz w:val="28"/>
          <w:szCs w:val="28"/>
          <w:highlight w:val="yellow"/>
        </w:rPr>
        <w:t>()</w:t>
      </w:r>
      <w:r w:rsidRPr="00847D2A">
        <w:rPr>
          <w:color w:val="000000"/>
          <w:sz w:val="28"/>
          <w:szCs w:val="28"/>
          <w:highlight w:val="yellow"/>
        </w:rPr>
        <w:t>-процедура записи ошибки в файл.</w:t>
      </w: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  <w:r w:rsidRPr="00847D2A">
        <w:rPr>
          <w:color w:val="000000"/>
          <w:sz w:val="28"/>
          <w:szCs w:val="28"/>
          <w:highlight w:val="yellow"/>
        </w:rPr>
        <w:t>Псевдокод</w:t>
      </w:r>
    </w:p>
    <w:p w:rsidR="00694DBE" w:rsidRPr="00847D2A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  <w:r w:rsidRPr="00847D2A">
        <w:rPr>
          <w:color w:val="000000"/>
          <w:sz w:val="28"/>
          <w:szCs w:val="28"/>
          <w:highlight w:val="yellow"/>
        </w:rPr>
        <w:t>Создать файл ошибки</w:t>
      </w:r>
    </w:p>
    <w:p w:rsidR="008F61CD" w:rsidRPr="00847D2A" w:rsidRDefault="008F61CD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  <w:highlight w:val="yellow"/>
        </w:rPr>
      </w:pPr>
      <w:r w:rsidRPr="00847D2A">
        <w:rPr>
          <w:color w:val="000000"/>
          <w:sz w:val="28"/>
          <w:szCs w:val="28"/>
          <w:highlight w:val="yellow"/>
        </w:rPr>
        <w:t>Вывести ошибку в консоль</w:t>
      </w:r>
    </w:p>
    <w:p w:rsidR="00694DBE" w:rsidRPr="00AB7842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847D2A">
        <w:rPr>
          <w:color w:val="000000"/>
          <w:sz w:val="28"/>
          <w:szCs w:val="28"/>
          <w:highlight w:val="yellow"/>
        </w:rPr>
        <w:t>Записать информацию об ошибке в файл</w:t>
      </w:r>
    </w:p>
    <w:p w:rsidR="00694DBE" w:rsidRDefault="00694DBE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19366D" w:rsidRPr="0019366D" w:rsidRDefault="0019366D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847D2A">
        <w:rPr>
          <w:b/>
          <w:color w:val="000000"/>
          <w:sz w:val="28"/>
          <w:szCs w:val="28"/>
          <w:highlight w:val="yellow"/>
          <w:lang w:val="en-US"/>
        </w:rPr>
        <w:t>CreateListFiles</w:t>
      </w:r>
      <w:r w:rsidRPr="00847D2A">
        <w:rPr>
          <w:b/>
          <w:color w:val="000000"/>
          <w:sz w:val="28"/>
          <w:szCs w:val="28"/>
          <w:highlight w:val="yellow"/>
        </w:rPr>
        <w:t>()</w:t>
      </w:r>
      <w:r w:rsidRPr="00847D2A">
        <w:rPr>
          <w:color w:val="000000"/>
          <w:sz w:val="28"/>
          <w:szCs w:val="28"/>
          <w:highlight w:val="yellow"/>
        </w:rPr>
        <w:t xml:space="preserve"> – процедура создания списка конвертированных файлов</w:t>
      </w:r>
    </w:p>
    <w:p w:rsidR="0019366D" w:rsidRDefault="0019366D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 xml:space="preserve">Структура входного файла </w:t>
      </w:r>
      <w:r w:rsidRPr="00AB7842">
        <w:rPr>
          <w:b/>
          <w:color w:val="000000"/>
          <w:sz w:val="28"/>
          <w:szCs w:val="28"/>
          <w:lang w:val="en-US"/>
        </w:rPr>
        <w:t>xml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&lt;?</w:t>
      </w:r>
      <w:r w:rsidRPr="00AB7842">
        <w:rPr>
          <w:color w:val="000000"/>
          <w:sz w:val="22"/>
          <w:szCs w:val="22"/>
          <w:lang w:val="en-US"/>
        </w:rPr>
        <w:t>xml</w:t>
      </w:r>
      <w:r w:rsidRPr="00AB7842">
        <w:rPr>
          <w:color w:val="000000"/>
          <w:sz w:val="22"/>
          <w:szCs w:val="22"/>
        </w:rPr>
        <w:t xml:space="preserve"> </w:t>
      </w:r>
      <w:r w:rsidRPr="00AB7842">
        <w:rPr>
          <w:color w:val="000000"/>
          <w:sz w:val="22"/>
          <w:szCs w:val="22"/>
          <w:lang w:val="en-US"/>
        </w:rPr>
        <w:t>version</w:t>
      </w:r>
      <w:r w:rsidRPr="00AB7842">
        <w:rPr>
          <w:color w:val="000000"/>
          <w:sz w:val="22"/>
          <w:szCs w:val="22"/>
        </w:rPr>
        <w:t xml:space="preserve">="1.0" </w:t>
      </w:r>
      <w:r w:rsidRPr="00AB7842">
        <w:rPr>
          <w:color w:val="000000"/>
          <w:sz w:val="22"/>
          <w:szCs w:val="22"/>
          <w:lang w:val="en-US"/>
        </w:rPr>
        <w:t>encoding</w:t>
      </w:r>
      <w:r w:rsidRPr="00AB7842">
        <w:rPr>
          <w:color w:val="000000"/>
          <w:sz w:val="22"/>
          <w:szCs w:val="22"/>
        </w:rPr>
        <w:t>="</w:t>
      </w:r>
      <w:r w:rsidRPr="00AB7842">
        <w:rPr>
          <w:color w:val="000000"/>
          <w:sz w:val="22"/>
          <w:szCs w:val="22"/>
          <w:lang w:val="en-US"/>
        </w:rPr>
        <w:t>UTF</w:t>
      </w:r>
      <w:r w:rsidRPr="00AB7842">
        <w:rPr>
          <w:color w:val="000000"/>
          <w:sz w:val="22"/>
          <w:szCs w:val="22"/>
        </w:rPr>
        <w:t xml:space="preserve">-8"?&gt; </w:t>
      </w:r>
      <w:r w:rsidRPr="00AB7842">
        <w:rPr>
          <w:color w:val="000000"/>
          <w:sz w:val="22"/>
          <w:szCs w:val="22"/>
        </w:rPr>
        <w:tab/>
        <w:t xml:space="preserve">- </w:t>
      </w:r>
      <w:r w:rsidRPr="00AB7842">
        <w:rPr>
          <w:color w:val="000000"/>
          <w:sz w:val="22"/>
          <w:szCs w:val="22"/>
          <w:lang w:val="en-US"/>
        </w:rPr>
        <w:t>XML</w:t>
      </w:r>
      <w:r w:rsidRPr="00AB7842">
        <w:rPr>
          <w:color w:val="000000"/>
          <w:sz w:val="22"/>
          <w:szCs w:val="22"/>
        </w:rPr>
        <w:t xml:space="preserve"> декларация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&lt;</w:t>
      </w:r>
      <w:r w:rsidRPr="00AB7842">
        <w:rPr>
          <w:color w:val="000000"/>
          <w:sz w:val="22"/>
          <w:szCs w:val="22"/>
          <w:lang w:val="en-US"/>
        </w:rPr>
        <w:t>courses</w:t>
      </w:r>
      <w:r w:rsidRPr="00AB7842">
        <w:rPr>
          <w:color w:val="000000"/>
          <w:sz w:val="22"/>
          <w:szCs w:val="22"/>
        </w:rPr>
        <w:t>&gt; – Корневой элемент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&lt;</w:t>
      </w:r>
      <w:r w:rsidRPr="00AB7842">
        <w:rPr>
          <w:color w:val="000000"/>
          <w:sz w:val="22"/>
          <w:szCs w:val="22"/>
          <w:lang w:val="en-US"/>
        </w:rPr>
        <w:t>course</w:t>
      </w:r>
      <w:r w:rsidRPr="00AB7842">
        <w:rPr>
          <w:color w:val="000000"/>
          <w:sz w:val="22"/>
          <w:szCs w:val="22"/>
        </w:rPr>
        <w:t xml:space="preserve"> </w:t>
      </w:r>
      <w:r w:rsidRPr="00AB7842">
        <w:rPr>
          <w:color w:val="000000"/>
          <w:sz w:val="22"/>
          <w:szCs w:val="22"/>
          <w:lang w:val="en-US"/>
        </w:rPr>
        <w:t>name</w:t>
      </w:r>
      <w:r w:rsidRPr="00AB7842">
        <w:rPr>
          <w:color w:val="000000"/>
          <w:sz w:val="22"/>
          <w:szCs w:val="22"/>
        </w:rPr>
        <w:t>="название_предмета"&gt; – Элемент «Курс», с атрибутом название курса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&lt;</w:t>
      </w:r>
      <w:r w:rsidRPr="00AB7842">
        <w:rPr>
          <w:color w:val="000000"/>
          <w:sz w:val="22"/>
          <w:szCs w:val="22"/>
          <w:lang w:val="en-US"/>
        </w:rPr>
        <w:t>student</w:t>
      </w:r>
      <w:r w:rsidRPr="00AB7842">
        <w:rPr>
          <w:color w:val="000000"/>
          <w:sz w:val="22"/>
          <w:szCs w:val="22"/>
        </w:rPr>
        <w:t xml:space="preserve"> </w:t>
      </w:r>
      <w:r w:rsidRPr="00AB7842">
        <w:rPr>
          <w:color w:val="000000"/>
          <w:sz w:val="22"/>
          <w:szCs w:val="22"/>
          <w:lang w:val="en-US"/>
        </w:rPr>
        <w:t>name</w:t>
      </w:r>
      <w:r w:rsidRPr="00AB7842">
        <w:rPr>
          <w:color w:val="000000"/>
          <w:sz w:val="22"/>
          <w:szCs w:val="22"/>
        </w:rPr>
        <w:t xml:space="preserve">="Имя_студента" </w:t>
      </w:r>
      <w:r w:rsidRPr="00AB7842">
        <w:rPr>
          <w:color w:val="000000"/>
          <w:sz w:val="22"/>
          <w:szCs w:val="22"/>
          <w:lang w:val="en-US"/>
        </w:rPr>
        <w:t>mark</w:t>
      </w:r>
      <w:r w:rsidRPr="00AB7842">
        <w:rPr>
          <w:color w:val="000000"/>
          <w:sz w:val="22"/>
          <w:szCs w:val="22"/>
        </w:rPr>
        <w:t>="Оценка"/&gt; – Элемент «Студент» с атрибутами «Имя» и «Оценка»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&lt;</w:t>
      </w:r>
      <w:r w:rsidRPr="00AB7842">
        <w:rPr>
          <w:color w:val="000000"/>
          <w:sz w:val="22"/>
          <w:szCs w:val="22"/>
          <w:lang w:val="en-US"/>
        </w:rPr>
        <w:t>student</w:t>
      </w:r>
      <w:r w:rsidRPr="00AB7842">
        <w:rPr>
          <w:color w:val="000000"/>
          <w:sz w:val="22"/>
          <w:szCs w:val="22"/>
        </w:rPr>
        <w:t xml:space="preserve"> </w:t>
      </w:r>
      <w:r w:rsidRPr="00AB7842">
        <w:rPr>
          <w:color w:val="000000"/>
          <w:sz w:val="22"/>
          <w:szCs w:val="22"/>
          <w:lang w:val="en-US"/>
        </w:rPr>
        <w:t>name</w:t>
      </w:r>
      <w:r w:rsidRPr="00AB7842">
        <w:rPr>
          <w:color w:val="000000"/>
          <w:sz w:val="22"/>
          <w:szCs w:val="22"/>
        </w:rPr>
        <w:t xml:space="preserve">=" Имя_студента" </w:t>
      </w:r>
      <w:r w:rsidRPr="00AB7842">
        <w:rPr>
          <w:color w:val="000000"/>
          <w:sz w:val="22"/>
          <w:szCs w:val="22"/>
          <w:lang w:val="en-US"/>
        </w:rPr>
        <w:t>mark</w:t>
      </w:r>
      <w:r w:rsidRPr="00AB7842">
        <w:rPr>
          <w:color w:val="000000"/>
          <w:sz w:val="22"/>
          <w:szCs w:val="22"/>
        </w:rPr>
        <w:t>="Оценка"/&gt; – Элементов «Студент» может быть несколько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 xml:space="preserve">… 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&lt;/</w:t>
      </w:r>
      <w:r w:rsidRPr="00AB7842">
        <w:rPr>
          <w:color w:val="000000"/>
          <w:sz w:val="22"/>
          <w:szCs w:val="22"/>
          <w:lang w:val="en-US"/>
        </w:rPr>
        <w:t>course</w:t>
      </w:r>
      <w:r w:rsidRPr="00AB7842">
        <w:rPr>
          <w:color w:val="000000"/>
          <w:sz w:val="22"/>
          <w:szCs w:val="22"/>
        </w:rPr>
        <w:t>&gt;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… - Элементов «Курс» с вложенными элементами «Студент» может быть несколько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&lt;/</w:t>
      </w:r>
      <w:r w:rsidRPr="00AB7842">
        <w:rPr>
          <w:color w:val="000000"/>
          <w:sz w:val="22"/>
          <w:szCs w:val="22"/>
          <w:lang w:val="en-US"/>
        </w:rPr>
        <w:t>courses</w:t>
      </w:r>
      <w:r w:rsidRPr="00AB7842">
        <w:rPr>
          <w:color w:val="000000"/>
          <w:sz w:val="22"/>
          <w:szCs w:val="22"/>
        </w:rPr>
        <w:t>&gt;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 xml:space="preserve">Структура выходного файла </w:t>
      </w:r>
      <w:r w:rsidRPr="00AB7842">
        <w:rPr>
          <w:b/>
          <w:color w:val="000000"/>
          <w:sz w:val="28"/>
          <w:szCs w:val="28"/>
          <w:lang w:val="en-US"/>
        </w:rPr>
        <w:t>json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[</w:t>
      </w:r>
    </w:p>
    <w:p w:rsidR="00954DD6" w:rsidRPr="00455F63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455F63">
        <w:rPr>
          <w:color w:val="000000"/>
          <w:sz w:val="22"/>
          <w:szCs w:val="22"/>
        </w:rPr>
        <w:t>{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  <w:lang w:val="en-US"/>
        </w:rPr>
        <w:t>Students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lastRenderedPageBreak/>
        <w:t>{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“</w:t>
      </w:r>
      <w:r w:rsidRPr="00AB7842">
        <w:rPr>
          <w:color w:val="000000"/>
          <w:sz w:val="22"/>
          <w:szCs w:val="22"/>
          <w:lang w:val="en-US"/>
        </w:rPr>
        <w:t>student</w:t>
      </w:r>
      <w:r w:rsidRPr="00AB7842">
        <w:rPr>
          <w:color w:val="000000"/>
          <w:sz w:val="22"/>
          <w:szCs w:val="22"/>
        </w:rPr>
        <w:t>” : “Имя_студента”,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“</w:t>
      </w:r>
      <w:r w:rsidRPr="00AB7842">
        <w:rPr>
          <w:color w:val="000000"/>
          <w:sz w:val="22"/>
          <w:szCs w:val="22"/>
          <w:lang w:val="en-US"/>
        </w:rPr>
        <w:t>course</w:t>
      </w:r>
      <w:r w:rsidRPr="00AB7842">
        <w:rPr>
          <w:color w:val="000000"/>
          <w:sz w:val="22"/>
          <w:szCs w:val="22"/>
        </w:rPr>
        <w:t>” : “Название_предмета”,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“</w:t>
      </w:r>
      <w:r w:rsidRPr="00AB7842">
        <w:rPr>
          <w:color w:val="000000"/>
          <w:sz w:val="22"/>
          <w:szCs w:val="22"/>
          <w:lang w:val="en-US"/>
        </w:rPr>
        <w:t>mark</w:t>
      </w:r>
      <w:r w:rsidRPr="00AB7842">
        <w:rPr>
          <w:color w:val="000000"/>
          <w:sz w:val="22"/>
          <w:szCs w:val="22"/>
        </w:rPr>
        <w:t>” : “Оценка за предмет”,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… – далее могут повторяться 2 предыдущие строки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},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{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…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}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}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]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954DD6" w:rsidRPr="00C61971" w:rsidRDefault="00954DD6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 xml:space="preserve">Структура промежуточного файла </w:t>
      </w:r>
      <w:r w:rsidRPr="00AB7842">
        <w:rPr>
          <w:b/>
          <w:color w:val="000000"/>
          <w:sz w:val="28"/>
          <w:szCs w:val="28"/>
          <w:lang w:val="en-US"/>
        </w:rPr>
        <w:t>ini</w:t>
      </w:r>
      <w:r w:rsidR="00C61971">
        <w:rPr>
          <w:b/>
          <w:color w:val="000000"/>
          <w:sz w:val="28"/>
          <w:szCs w:val="28"/>
        </w:rPr>
        <w:t xml:space="preserve"> 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[Имя_студента]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Название_предмета : оценка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2"/>
          <w:szCs w:val="22"/>
        </w:rPr>
      </w:pPr>
      <w:r w:rsidRPr="00AB7842">
        <w:rPr>
          <w:color w:val="000000"/>
          <w:sz w:val="22"/>
          <w:szCs w:val="22"/>
        </w:rPr>
        <w:t>…</w:t>
      </w:r>
    </w:p>
    <w:p w:rsidR="00954DD6" w:rsidRPr="00AB7842" w:rsidRDefault="00954DD6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AE5F7B" w:rsidRPr="00AB7842" w:rsidRDefault="00DA4382" w:rsidP="00AB7842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>Стандарты оформления кода</w:t>
      </w:r>
    </w:p>
    <w:p w:rsidR="00DA4382" w:rsidRPr="00AB7842" w:rsidRDefault="00DA4382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Стиль написания имен переменных – </w:t>
      </w:r>
      <w:r w:rsidR="006D2A50" w:rsidRPr="00AB7842">
        <w:rPr>
          <w:color w:val="000000"/>
          <w:sz w:val="28"/>
          <w:szCs w:val="28"/>
          <w:lang w:val="en-US"/>
        </w:rPr>
        <w:t>camelCase</w:t>
      </w:r>
      <w:r w:rsidR="006E1609" w:rsidRPr="00AB7842">
        <w:rPr>
          <w:color w:val="000000"/>
          <w:sz w:val="28"/>
          <w:szCs w:val="28"/>
        </w:rPr>
        <w:t>.</w:t>
      </w:r>
    </w:p>
    <w:p w:rsidR="00DA4382" w:rsidRPr="00AB7842" w:rsidRDefault="00DA4382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Документационные комментарии –</w:t>
      </w:r>
      <w:r w:rsidR="006D2A50" w:rsidRPr="00AB7842">
        <w:rPr>
          <w:color w:val="000000"/>
          <w:sz w:val="28"/>
          <w:szCs w:val="28"/>
        </w:rPr>
        <w:t xml:space="preserve"> </w:t>
      </w:r>
      <w:r w:rsidR="006D2A50" w:rsidRPr="00AB7842">
        <w:rPr>
          <w:color w:val="000000"/>
          <w:sz w:val="28"/>
          <w:szCs w:val="28"/>
          <w:lang w:val="en-US"/>
        </w:rPr>
        <w:t>javaDoc</w:t>
      </w:r>
      <w:r w:rsidRPr="00AB7842">
        <w:rPr>
          <w:color w:val="000000"/>
          <w:sz w:val="28"/>
          <w:szCs w:val="28"/>
        </w:rPr>
        <w:t xml:space="preserve"> </w:t>
      </w:r>
      <w:r w:rsidR="006E1609" w:rsidRPr="00AB7842">
        <w:rPr>
          <w:color w:val="000000"/>
          <w:sz w:val="28"/>
          <w:szCs w:val="28"/>
        </w:rPr>
        <w:t>.</w:t>
      </w:r>
    </w:p>
    <w:p w:rsidR="009C2A2B" w:rsidRPr="00AB7842" w:rsidRDefault="009C2A2B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Открывающая скобка логического блока на одном уровне с определением, закрывающая – на другой строке</w:t>
      </w:r>
      <w:r w:rsidR="006E1609" w:rsidRPr="00AB7842">
        <w:rPr>
          <w:color w:val="000000"/>
          <w:sz w:val="28"/>
          <w:szCs w:val="28"/>
        </w:rPr>
        <w:t xml:space="preserve">, исключения - } </w:t>
      </w:r>
      <w:r w:rsidR="006E1609" w:rsidRPr="00AB7842">
        <w:rPr>
          <w:color w:val="000000"/>
          <w:sz w:val="28"/>
          <w:szCs w:val="28"/>
          <w:lang w:val="en-US"/>
        </w:rPr>
        <w:t>else</w:t>
      </w:r>
      <w:r w:rsidR="006E1609" w:rsidRPr="00AB7842">
        <w:rPr>
          <w:color w:val="000000"/>
          <w:sz w:val="28"/>
          <w:szCs w:val="28"/>
        </w:rPr>
        <w:t xml:space="preserve"> {</w:t>
      </w:r>
      <w:r w:rsidRPr="00AB7842">
        <w:rPr>
          <w:color w:val="000000"/>
          <w:sz w:val="28"/>
          <w:szCs w:val="28"/>
        </w:rPr>
        <w:t>.</w:t>
      </w:r>
    </w:p>
    <w:p w:rsidR="009C2A2B" w:rsidRPr="00AB7842" w:rsidRDefault="009C2A2B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 xml:space="preserve">Отступ </w:t>
      </w:r>
      <w:r w:rsidR="00DF067F" w:rsidRPr="00AB7842">
        <w:rPr>
          <w:color w:val="000000"/>
          <w:sz w:val="28"/>
          <w:szCs w:val="28"/>
        </w:rPr>
        <w:t>вложенных элементов в</w:t>
      </w:r>
      <w:r w:rsidRPr="00AB7842">
        <w:rPr>
          <w:color w:val="000000"/>
          <w:sz w:val="28"/>
          <w:szCs w:val="28"/>
        </w:rPr>
        <w:t xml:space="preserve"> 2 пробела.</w:t>
      </w:r>
    </w:p>
    <w:p w:rsidR="00DA4382" w:rsidRPr="00AB7842" w:rsidRDefault="006E1609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Математические и логические операторы выделяются пробелами.</w:t>
      </w:r>
    </w:p>
    <w:p w:rsidR="00377061" w:rsidRPr="00AB7842" w:rsidRDefault="0037706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Комментарии писать над строчкой с кодом.</w:t>
      </w:r>
    </w:p>
    <w:p w:rsidR="00DF067F" w:rsidRPr="00AB7842" w:rsidRDefault="00DF067F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Обязательное наличие псевдокода.</w:t>
      </w:r>
    </w:p>
    <w:p w:rsidR="00ED1361" w:rsidRPr="00AB7842" w:rsidRDefault="00ED136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Обязательное наличие обработчика ошибок.</w:t>
      </w:r>
    </w:p>
    <w:p w:rsidR="00ED1361" w:rsidRPr="00AB7842" w:rsidRDefault="00ED1361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Обязательное наличие защитного программирования.</w:t>
      </w:r>
    </w:p>
    <w:p w:rsidR="000750A4" w:rsidRPr="00AB7842" w:rsidRDefault="000750A4" w:rsidP="00AB7842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  <w:r w:rsidRPr="00AB7842">
        <w:rPr>
          <w:color w:val="000000"/>
          <w:sz w:val="28"/>
          <w:szCs w:val="28"/>
        </w:rPr>
        <w:t>Обра</w:t>
      </w:r>
      <w:r w:rsidR="00ED37AD" w:rsidRPr="00AB7842">
        <w:rPr>
          <w:color w:val="000000"/>
          <w:sz w:val="28"/>
          <w:szCs w:val="28"/>
        </w:rPr>
        <w:t>ботку о</w:t>
      </w:r>
      <w:r w:rsidR="00127706" w:rsidRPr="00AB7842">
        <w:rPr>
          <w:color w:val="000000"/>
          <w:sz w:val="28"/>
          <w:szCs w:val="28"/>
        </w:rPr>
        <w:t>шибок пишет разработчик, ошибка передаётся вверх по стеку вызова.</w:t>
      </w:r>
    </w:p>
    <w:p w:rsidR="00DA4382" w:rsidRDefault="00DA4382" w:rsidP="00416F26">
      <w:pPr>
        <w:spacing w:line="360" w:lineRule="auto"/>
        <w:ind w:right="-2" w:firstLine="567"/>
        <w:jc w:val="both"/>
        <w:rPr>
          <w:color w:val="000000"/>
          <w:sz w:val="28"/>
          <w:szCs w:val="28"/>
        </w:rPr>
      </w:pPr>
    </w:p>
    <w:p w:rsidR="00DA4382" w:rsidRPr="00AB7842" w:rsidRDefault="00AB7842" w:rsidP="00416F26">
      <w:pPr>
        <w:spacing w:line="360" w:lineRule="auto"/>
        <w:ind w:right="-2" w:firstLine="567"/>
        <w:jc w:val="both"/>
        <w:rPr>
          <w:b/>
          <w:color w:val="000000"/>
          <w:sz w:val="28"/>
          <w:szCs w:val="28"/>
        </w:rPr>
      </w:pPr>
      <w:r w:rsidRPr="00AB7842">
        <w:rPr>
          <w:b/>
          <w:color w:val="000000"/>
          <w:sz w:val="28"/>
          <w:szCs w:val="28"/>
        </w:rPr>
        <w:t>Индивидуальная часть</w:t>
      </w:r>
    </w:p>
    <w:sectPr w:rsidR="00DA4382" w:rsidRPr="00AB7842" w:rsidSect="008D5540">
      <w:footerReference w:type="default" r:id="rId14"/>
      <w:pgSz w:w="11906" w:h="16838"/>
      <w:pgMar w:top="1134" w:right="709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E67" w:rsidRDefault="00AC4E67" w:rsidP="00B12566">
      <w:r>
        <w:separator/>
      </w:r>
    </w:p>
  </w:endnote>
  <w:endnote w:type="continuationSeparator" w:id="0">
    <w:p w:rsidR="00AC4E67" w:rsidRDefault="00AC4E67" w:rsidP="00B1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DBE" w:rsidRDefault="00694DBE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39808" behindDoc="0" locked="1" layoutInCell="1" allowOverlap="1" wp14:anchorId="02F9EBEE" wp14:editId="48DCAD0D">
              <wp:simplePos x="0" y="0"/>
              <wp:positionH relativeFrom="page">
                <wp:posOffset>702945</wp:posOffset>
              </wp:positionH>
              <wp:positionV relativeFrom="page">
                <wp:posOffset>261620</wp:posOffset>
              </wp:positionV>
              <wp:extent cx="6581140" cy="10186670"/>
              <wp:effectExtent l="17145" t="13970" r="21590" b="19685"/>
              <wp:wrapNone/>
              <wp:docPr id="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140" cy="10186670"/>
                        <a:chOff x="0" y="0"/>
                        <a:chExt cx="20000" cy="20000"/>
                      </a:xfrm>
                    </wpg:grpSpPr>
                    <wps:wsp>
                      <wps:cNvPr id="4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Default="00694DBE" w:rsidP="00B12566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Default="00694DBE" w:rsidP="00B12566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Pr="00164C0A" w:rsidRDefault="00694DBE" w:rsidP="00B12566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Default="00694DBE" w:rsidP="00B12566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Default="00694DBE" w:rsidP="00B12566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Default="00694DBE" w:rsidP="00B12566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Pr="008D5540" w:rsidRDefault="00694DBE" w:rsidP="00B12566">
                            <w:pPr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DE45B6">
                              <w:rPr>
                                <w:rFonts w:ascii="ISOCPEUR" w:hAnsi="ISOCPEUR"/>
                                <w:noProof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4DBE" w:rsidRPr="00147C9A" w:rsidRDefault="00694DBE" w:rsidP="00B12566">
                            <w:pPr>
                              <w:pStyle w:val="a9"/>
                              <w:jc w:val="center"/>
                              <w:rPr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ЛР.430200.</w:t>
                            </w:r>
                            <w:r w:rsidRPr="000E0C15">
                              <w:rPr>
                                <w:lang w:val="ru-RU"/>
                              </w:rPr>
                              <w:t>09.03.04</w:t>
                            </w:r>
                            <w:r>
                              <w:rPr>
                                <w:lang w:val="ru-RU"/>
                              </w:rPr>
                              <w:t>.120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F9EBEE" id="Группа 1" o:spid="_x0000_s1026" style="position:absolute;margin-left:55.35pt;margin-top:20.6pt;width:518.2pt;height:802.1pt;z-index:2516398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694DBE" w:rsidRDefault="00694DBE" w:rsidP="00B12566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694DBE" w:rsidRDefault="00694DBE" w:rsidP="00B12566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694DBE" w:rsidRPr="00164C0A" w:rsidRDefault="00694DBE" w:rsidP="00B12566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документа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694DBE" w:rsidRDefault="00694DBE" w:rsidP="00B12566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694DBE" w:rsidRDefault="00694DBE" w:rsidP="00B12566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694DBE" w:rsidRDefault="00694DBE" w:rsidP="00B12566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694DBE" w:rsidRPr="008D5540" w:rsidRDefault="00694DBE" w:rsidP="00B12566">
                      <w:pPr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fldChar w:fldCharType="separate"/>
                      </w:r>
                      <w:r w:rsidR="00DE45B6">
                        <w:rPr>
                          <w:rFonts w:ascii="ISOCPEUR" w:hAnsi="ISOCPEUR"/>
                          <w:noProof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694DBE" w:rsidRPr="00147C9A" w:rsidRDefault="00694DBE" w:rsidP="00B12566">
                      <w:pPr>
                        <w:pStyle w:val="a9"/>
                        <w:jc w:val="center"/>
                        <w:rPr>
                          <w:szCs w:val="36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ЛР.430200.</w:t>
                      </w:r>
                      <w:r w:rsidRPr="000E0C15">
                        <w:rPr>
                          <w:lang w:val="ru-RU"/>
                        </w:rPr>
                        <w:t>09.03.04</w:t>
                      </w:r>
                      <w:r>
                        <w:rPr>
                          <w:lang w:val="ru-RU"/>
                        </w:rPr>
                        <w:t>.120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E67" w:rsidRDefault="00AC4E67" w:rsidP="00B12566">
      <w:r>
        <w:separator/>
      </w:r>
    </w:p>
  </w:footnote>
  <w:footnote w:type="continuationSeparator" w:id="0">
    <w:p w:rsidR="00AC4E67" w:rsidRDefault="00AC4E67" w:rsidP="00B12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33F5"/>
    <w:multiLevelType w:val="hybridMultilevel"/>
    <w:tmpl w:val="076C3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22E36"/>
    <w:multiLevelType w:val="hybridMultilevel"/>
    <w:tmpl w:val="30BC0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3132F"/>
    <w:multiLevelType w:val="hybridMultilevel"/>
    <w:tmpl w:val="64208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83A79"/>
    <w:multiLevelType w:val="hybridMultilevel"/>
    <w:tmpl w:val="CAC6A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A5B1B"/>
    <w:multiLevelType w:val="hybridMultilevel"/>
    <w:tmpl w:val="C6D2EB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33B71FE"/>
    <w:multiLevelType w:val="hybridMultilevel"/>
    <w:tmpl w:val="D962F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D269A"/>
    <w:multiLevelType w:val="hybridMultilevel"/>
    <w:tmpl w:val="8006036E"/>
    <w:lvl w:ilvl="0" w:tplc="F83EED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03055"/>
    <w:multiLevelType w:val="hybridMultilevel"/>
    <w:tmpl w:val="C400B1C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317A8E"/>
    <w:multiLevelType w:val="hybridMultilevel"/>
    <w:tmpl w:val="C3ECB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D33D9"/>
    <w:multiLevelType w:val="hybridMultilevel"/>
    <w:tmpl w:val="9C96AE3E"/>
    <w:lvl w:ilvl="0" w:tplc="AE32677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97B1822"/>
    <w:multiLevelType w:val="hybridMultilevel"/>
    <w:tmpl w:val="96387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3222D"/>
    <w:multiLevelType w:val="hybridMultilevel"/>
    <w:tmpl w:val="18F832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07B78"/>
    <w:multiLevelType w:val="hybridMultilevel"/>
    <w:tmpl w:val="67BE63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86CFA"/>
    <w:multiLevelType w:val="hybridMultilevel"/>
    <w:tmpl w:val="DD92D8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30A3A"/>
    <w:multiLevelType w:val="hybridMultilevel"/>
    <w:tmpl w:val="19D085B0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E0755CB"/>
    <w:multiLevelType w:val="hybridMultilevel"/>
    <w:tmpl w:val="46DA6FB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5E82A64"/>
    <w:multiLevelType w:val="hybridMultilevel"/>
    <w:tmpl w:val="07E2BA6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DB2622C"/>
    <w:multiLevelType w:val="hybridMultilevel"/>
    <w:tmpl w:val="18F832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B71E6"/>
    <w:multiLevelType w:val="hybridMultilevel"/>
    <w:tmpl w:val="A1AE30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84C05"/>
    <w:multiLevelType w:val="hybridMultilevel"/>
    <w:tmpl w:val="1DA0D0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75976"/>
    <w:multiLevelType w:val="hybridMultilevel"/>
    <w:tmpl w:val="AE14DF34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5A1E6FB2"/>
    <w:multiLevelType w:val="hybridMultilevel"/>
    <w:tmpl w:val="DADA770A"/>
    <w:lvl w:ilvl="0" w:tplc="6B24B29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B9D67C5"/>
    <w:multiLevelType w:val="hybridMultilevel"/>
    <w:tmpl w:val="88C2E83E"/>
    <w:lvl w:ilvl="0" w:tplc="0F688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80B2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683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ACF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466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261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4EA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E8E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AC4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50A03DD"/>
    <w:multiLevelType w:val="hybridMultilevel"/>
    <w:tmpl w:val="F3F238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3E20BF"/>
    <w:multiLevelType w:val="hybridMultilevel"/>
    <w:tmpl w:val="E0B41336"/>
    <w:lvl w:ilvl="0" w:tplc="C478A9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4495543"/>
    <w:multiLevelType w:val="multilevel"/>
    <w:tmpl w:val="4EDEED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6" w15:restartNumberingAfterBreak="0">
    <w:nsid w:val="7C830668"/>
    <w:multiLevelType w:val="hybridMultilevel"/>
    <w:tmpl w:val="CBB6A3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E01AEB"/>
    <w:multiLevelType w:val="hybridMultilevel"/>
    <w:tmpl w:val="BB82E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6"/>
  </w:num>
  <w:num w:numId="4">
    <w:abstractNumId w:val="15"/>
  </w:num>
  <w:num w:numId="5">
    <w:abstractNumId w:val="20"/>
  </w:num>
  <w:num w:numId="6">
    <w:abstractNumId w:val="26"/>
  </w:num>
  <w:num w:numId="7">
    <w:abstractNumId w:val="10"/>
  </w:num>
  <w:num w:numId="8">
    <w:abstractNumId w:val="7"/>
  </w:num>
  <w:num w:numId="9">
    <w:abstractNumId w:val="19"/>
  </w:num>
  <w:num w:numId="10">
    <w:abstractNumId w:val="0"/>
  </w:num>
  <w:num w:numId="11">
    <w:abstractNumId w:val="5"/>
  </w:num>
  <w:num w:numId="12">
    <w:abstractNumId w:val="27"/>
  </w:num>
  <w:num w:numId="13">
    <w:abstractNumId w:val="14"/>
  </w:num>
  <w:num w:numId="14">
    <w:abstractNumId w:val="25"/>
  </w:num>
  <w:num w:numId="15">
    <w:abstractNumId w:val="4"/>
  </w:num>
  <w:num w:numId="16">
    <w:abstractNumId w:val="3"/>
  </w:num>
  <w:num w:numId="17">
    <w:abstractNumId w:val="2"/>
  </w:num>
  <w:num w:numId="18">
    <w:abstractNumId w:val="8"/>
  </w:num>
  <w:num w:numId="19">
    <w:abstractNumId w:val="24"/>
  </w:num>
  <w:num w:numId="20">
    <w:abstractNumId w:val="22"/>
  </w:num>
  <w:num w:numId="21">
    <w:abstractNumId w:val="9"/>
  </w:num>
  <w:num w:numId="22">
    <w:abstractNumId w:val="21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867"/>
    <w:rsid w:val="000005C6"/>
    <w:rsid w:val="000017E2"/>
    <w:rsid w:val="0002330B"/>
    <w:rsid w:val="00027D70"/>
    <w:rsid w:val="0003117A"/>
    <w:rsid w:val="00037D2E"/>
    <w:rsid w:val="00050911"/>
    <w:rsid w:val="0005729C"/>
    <w:rsid w:val="00060EC0"/>
    <w:rsid w:val="0006251B"/>
    <w:rsid w:val="00063D9B"/>
    <w:rsid w:val="000671FE"/>
    <w:rsid w:val="000674B0"/>
    <w:rsid w:val="00070410"/>
    <w:rsid w:val="000712E1"/>
    <w:rsid w:val="00072BDE"/>
    <w:rsid w:val="000750A4"/>
    <w:rsid w:val="00081A6E"/>
    <w:rsid w:val="00083675"/>
    <w:rsid w:val="0008609C"/>
    <w:rsid w:val="00092F35"/>
    <w:rsid w:val="000979B7"/>
    <w:rsid w:val="000B1115"/>
    <w:rsid w:val="000B32B7"/>
    <w:rsid w:val="000D31AD"/>
    <w:rsid w:val="000D3273"/>
    <w:rsid w:val="000D4401"/>
    <w:rsid w:val="000E3764"/>
    <w:rsid w:val="000E5CD5"/>
    <w:rsid w:val="000F2873"/>
    <w:rsid w:val="000F2966"/>
    <w:rsid w:val="000F378B"/>
    <w:rsid w:val="00114C9C"/>
    <w:rsid w:val="001159F3"/>
    <w:rsid w:val="00123DF4"/>
    <w:rsid w:val="00125BDF"/>
    <w:rsid w:val="00127706"/>
    <w:rsid w:val="00191AFB"/>
    <w:rsid w:val="001929CA"/>
    <w:rsid w:val="0019366D"/>
    <w:rsid w:val="001A3713"/>
    <w:rsid w:val="001A52A0"/>
    <w:rsid w:val="001C174B"/>
    <w:rsid w:val="001C3A08"/>
    <w:rsid w:val="001C4F09"/>
    <w:rsid w:val="001C6186"/>
    <w:rsid w:val="001F2954"/>
    <w:rsid w:val="001F6E71"/>
    <w:rsid w:val="00213286"/>
    <w:rsid w:val="0022556B"/>
    <w:rsid w:val="0024326D"/>
    <w:rsid w:val="0024635C"/>
    <w:rsid w:val="00256EE1"/>
    <w:rsid w:val="0026068D"/>
    <w:rsid w:val="00262354"/>
    <w:rsid w:val="00263AA3"/>
    <w:rsid w:val="00274629"/>
    <w:rsid w:val="002751F6"/>
    <w:rsid w:val="00292450"/>
    <w:rsid w:val="002970D4"/>
    <w:rsid w:val="002B3CF9"/>
    <w:rsid w:val="002B61B1"/>
    <w:rsid w:val="002C35DF"/>
    <w:rsid w:val="002C405B"/>
    <w:rsid w:val="002C6AA0"/>
    <w:rsid w:val="002D2CA0"/>
    <w:rsid w:val="002D60CA"/>
    <w:rsid w:val="002D69C3"/>
    <w:rsid w:val="002E09FB"/>
    <w:rsid w:val="002E32C7"/>
    <w:rsid w:val="002E4CF5"/>
    <w:rsid w:val="00302382"/>
    <w:rsid w:val="00313AA6"/>
    <w:rsid w:val="003148C5"/>
    <w:rsid w:val="00323AED"/>
    <w:rsid w:val="00325CA1"/>
    <w:rsid w:val="0034296F"/>
    <w:rsid w:val="003430D0"/>
    <w:rsid w:val="0035692F"/>
    <w:rsid w:val="00365D6A"/>
    <w:rsid w:val="0037396D"/>
    <w:rsid w:val="00373B3C"/>
    <w:rsid w:val="00374629"/>
    <w:rsid w:val="00375A89"/>
    <w:rsid w:val="00377061"/>
    <w:rsid w:val="003901CB"/>
    <w:rsid w:val="00390AD2"/>
    <w:rsid w:val="00391F74"/>
    <w:rsid w:val="003A3B2F"/>
    <w:rsid w:val="003B1EEA"/>
    <w:rsid w:val="003B70B7"/>
    <w:rsid w:val="003C1872"/>
    <w:rsid w:val="003C6B94"/>
    <w:rsid w:val="003D0363"/>
    <w:rsid w:val="003D10C0"/>
    <w:rsid w:val="003D239C"/>
    <w:rsid w:val="003D2A1D"/>
    <w:rsid w:val="003E7F61"/>
    <w:rsid w:val="003F416C"/>
    <w:rsid w:val="003F6C32"/>
    <w:rsid w:val="0040251C"/>
    <w:rsid w:val="00416F26"/>
    <w:rsid w:val="004407AE"/>
    <w:rsid w:val="0044742B"/>
    <w:rsid w:val="00455F63"/>
    <w:rsid w:val="0046478D"/>
    <w:rsid w:val="004647A1"/>
    <w:rsid w:val="00465F6B"/>
    <w:rsid w:val="0046673E"/>
    <w:rsid w:val="0048534C"/>
    <w:rsid w:val="0049171C"/>
    <w:rsid w:val="004927A7"/>
    <w:rsid w:val="00495217"/>
    <w:rsid w:val="00496B97"/>
    <w:rsid w:val="004A5679"/>
    <w:rsid w:val="004B6BE7"/>
    <w:rsid w:val="004B7252"/>
    <w:rsid w:val="004D41C6"/>
    <w:rsid w:val="004D5BB6"/>
    <w:rsid w:val="004D7051"/>
    <w:rsid w:val="004E0A47"/>
    <w:rsid w:val="004E7379"/>
    <w:rsid w:val="00504254"/>
    <w:rsid w:val="00504BF1"/>
    <w:rsid w:val="00510FD9"/>
    <w:rsid w:val="00515C7E"/>
    <w:rsid w:val="00526B00"/>
    <w:rsid w:val="005532C9"/>
    <w:rsid w:val="00561CA9"/>
    <w:rsid w:val="005772B9"/>
    <w:rsid w:val="00577F1A"/>
    <w:rsid w:val="005849F3"/>
    <w:rsid w:val="005A188E"/>
    <w:rsid w:val="005A7171"/>
    <w:rsid w:val="005B1CAB"/>
    <w:rsid w:val="005C0967"/>
    <w:rsid w:val="005C72C2"/>
    <w:rsid w:val="005D78AA"/>
    <w:rsid w:val="005E1983"/>
    <w:rsid w:val="005E235F"/>
    <w:rsid w:val="005F3FAD"/>
    <w:rsid w:val="005F5C1B"/>
    <w:rsid w:val="006022B5"/>
    <w:rsid w:val="00606744"/>
    <w:rsid w:val="00615D04"/>
    <w:rsid w:val="006342BD"/>
    <w:rsid w:val="00636CA9"/>
    <w:rsid w:val="006413C2"/>
    <w:rsid w:val="00652771"/>
    <w:rsid w:val="0065575A"/>
    <w:rsid w:val="006625E6"/>
    <w:rsid w:val="00662924"/>
    <w:rsid w:val="00665468"/>
    <w:rsid w:val="00672A96"/>
    <w:rsid w:val="00686817"/>
    <w:rsid w:val="00694DBE"/>
    <w:rsid w:val="00695D0D"/>
    <w:rsid w:val="00696500"/>
    <w:rsid w:val="006A7A48"/>
    <w:rsid w:val="006B00BF"/>
    <w:rsid w:val="006B4281"/>
    <w:rsid w:val="006C313A"/>
    <w:rsid w:val="006C54BB"/>
    <w:rsid w:val="006D1A90"/>
    <w:rsid w:val="006D2A50"/>
    <w:rsid w:val="006D37E1"/>
    <w:rsid w:val="006D7490"/>
    <w:rsid w:val="006E1609"/>
    <w:rsid w:val="006E21C0"/>
    <w:rsid w:val="006E2E98"/>
    <w:rsid w:val="006E6DF6"/>
    <w:rsid w:val="006F0905"/>
    <w:rsid w:val="006F0D31"/>
    <w:rsid w:val="00700BD2"/>
    <w:rsid w:val="0070780C"/>
    <w:rsid w:val="00710462"/>
    <w:rsid w:val="007116E3"/>
    <w:rsid w:val="00716615"/>
    <w:rsid w:val="00716D79"/>
    <w:rsid w:val="00726BFD"/>
    <w:rsid w:val="00733D6A"/>
    <w:rsid w:val="007341D0"/>
    <w:rsid w:val="00744FAA"/>
    <w:rsid w:val="00752E7B"/>
    <w:rsid w:val="00760BC3"/>
    <w:rsid w:val="007700E6"/>
    <w:rsid w:val="00777CC1"/>
    <w:rsid w:val="0078256F"/>
    <w:rsid w:val="00784E19"/>
    <w:rsid w:val="00787245"/>
    <w:rsid w:val="0078739B"/>
    <w:rsid w:val="00790CD0"/>
    <w:rsid w:val="007A6F9C"/>
    <w:rsid w:val="007B045C"/>
    <w:rsid w:val="007B5A4A"/>
    <w:rsid w:val="007C24A9"/>
    <w:rsid w:val="007C3CB2"/>
    <w:rsid w:val="007C5484"/>
    <w:rsid w:val="007C5718"/>
    <w:rsid w:val="007D0DB0"/>
    <w:rsid w:val="007D5850"/>
    <w:rsid w:val="007E4867"/>
    <w:rsid w:val="007F1455"/>
    <w:rsid w:val="00803178"/>
    <w:rsid w:val="00812DF5"/>
    <w:rsid w:val="0081633B"/>
    <w:rsid w:val="00827835"/>
    <w:rsid w:val="00827977"/>
    <w:rsid w:val="0083213C"/>
    <w:rsid w:val="0083633A"/>
    <w:rsid w:val="00846AD1"/>
    <w:rsid w:val="00847D2A"/>
    <w:rsid w:val="0085572E"/>
    <w:rsid w:val="00860691"/>
    <w:rsid w:val="008611E8"/>
    <w:rsid w:val="00863A4F"/>
    <w:rsid w:val="008718E0"/>
    <w:rsid w:val="00880D47"/>
    <w:rsid w:val="008837C3"/>
    <w:rsid w:val="00891C67"/>
    <w:rsid w:val="008A1CF8"/>
    <w:rsid w:val="008B3AD7"/>
    <w:rsid w:val="008C5AEA"/>
    <w:rsid w:val="008D5540"/>
    <w:rsid w:val="008E01B0"/>
    <w:rsid w:val="008E384C"/>
    <w:rsid w:val="008F2758"/>
    <w:rsid w:val="008F5DF6"/>
    <w:rsid w:val="008F61CD"/>
    <w:rsid w:val="009072AC"/>
    <w:rsid w:val="00907F0A"/>
    <w:rsid w:val="00915AD3"/>
    <w:rsid w:val="009215D3"/>
    <w:rsid w:val="009229A1"/>
    <w:rsid w:val="009318C3"/>
    <w:rsid w:val="00933CC2"/>
    <w:rsid w:val="00935E1C"/>
    <w:rsid w:val="00954DD6"/>
    <w:rsid w:val="009558F8"/>
    <w:rsid w:val="00963975"/>
    <w:rsid w:val="009863AD"/>
    <w:rsid w:val="009A0CE2"/>
    <w:rsid w:val="009A1594"/>
    <w:rsid w:val="009A1A91"/>
    <w:rsid w:val="009B2A96"/>
    <w:rsid w:val="009B7602"/>
    <w:rsid w:val="009B7B12"/>
    <w:rsid w:val="009C2A2B"/>
    <w:rsid w:val="009E1E30"/>
    <w:rsid w:val="009E770E"/>
    <w:rsid w:val="009F3DA1"/>
    <w:rsid w:val="009F4289"/>
    <w:rsid w:val="00A20A88"/>
    <w:rsid w:val="00A23CB5"/>
    <w:rsid w:val="00A26640"/>
    <w:rsid w:val="00A40757"/>
    <w:rsid w:val="00A53039"/>
    <w:rsid w:val="00A606EB"/>
    <w:rsid w:val="00A6492C"/>
    <w:rsid w:val="00A73BF8"/>
    <w:rsid w:val="00A73DF0"/>
    <w:rsid w:val="00A74519"/>
    <w:rsid w:val="00A7752B"/>
    <w:rsid w:val="00A81D98"/>
    <w:rsid w:val="00A849B6"/>
    <w:rsid w:val="00A925CE"/>
    <w:rsid w:val="00AA5E74"/>
    <w:rsid w:val="00AA7DBA"/>
    <w:rsid w:val="00AB25E1"/>
    <w:rsid w:val="00AB7842"/>
    <w:rsid w:val="00AC2793"/>
    <w:rsid w:val="00AC32CB"/>
    <w:rsid w:val="00AC4E67"/>
    <w:rsid w:val="00AD30DE"/>
    <w:rsid w:val="00AE5F7B"/>
    <w:rsid w:val="00AF6051"/>
    <w:rsid w:val="00B015E9"/>
    <w:rsid w:val="00B022F6"/>
    <w:rsid w:val="00B065C6"/>
    <w:rsid w:val="00B115CB"/>
    <w:rsid w:val="00B12566"/>
    <w:rsid w:val="00B12F83"/>
    <w:rsid w:val="00B17CE8"/>
    <w:rsid w:val="00B2084F"/>
    <w:rsid w:val="00B444C1"/>
    <w:rsid w:val="00B45831"/>
    <w:rsid w:val="00B640A1"/>
    <w:rsid w:val="00B7217A"/>
    <w:rsid w:val="00B73CD4"/>
    <w:rsid w:val="00B73DBE"/>
    <w:rsid w:val="00B75613"/>
    <w:rsid w:val="00B765DF"/>
    <w:rsid w:val="00B77E2F"/>
    <w:rsid w:val="00B87E5C"/>
    <w:rsid w:val="00B93FA3"/>
    <w:rsid w:val="00BC275F"/>
    <w:rsid w:val="00BC76A5"/>
    <w:rsid w:val="00BD095F"/>
    <w:rsid w:val="00BD7BE3"/>
    <w:rsid w:val="00BE1BBC"/>
    <w:rsid w:val="00BE2F66"/>
    <w:rsid w:val="00BE5948"/>
    <w:rsid w:val="00BF37F8"/>
    <w:rsid w:val="00BF62E5"/>
    <w:rsid w:val="00BF709C"/>
    <w:rsid w:val="00BF71F3"/>
    <w:rsid w:val="00C063E4"/>
    <w:rsid w:val="00C07F11"/>
    <w:rsid w:val="00C07FA9"/>
    <w:rsid w:val="00C121B8"/>
    <w:rsid w:val="00C13522"/>
    <w:rsid w:val="00C23BDF"/>
    <w:rsid w:val="00C302BE"/>
    <w:rsid w:val="00C3103B"/>
    <w:rsid w:val="00C40076"/>
    <w:rsid w:val="00C4177B"/>
    <w:rsid w:val="00C45089"/>
    <w:rsid w:val="00C45BE9"/>
    <w:rsid w:val="00C50F4E"/>
    <w:rsid w:val="00C567D5"/>
    <w:rsid w:val="00C60FD7"/>
    <w:rsid w:val="00C614D5"/>
    <w:rsid w:val="00C61600"/>
    <w:rsid w:val="00C61971"/>
    <w:rsid w:val="00C7466B"/>
    <w:rsid w:val="00C7591C"/>
    <w:rsid w:val="00C76EAE"/>
    <w:rsid w:val="00C859C1"/>
    <w:rsid w:val="00CA62EB"/>
    <w:rsid w:val="00CB0CD8"/>
    <w:rsid w:val="00CB3884"/>
    <w:rsid w:val="00CB562C"/>
    <w:rsid w:val="00CC69E8"/>
    <w:rsid w:val="00CC79B7"/>
    <w:rsid w:val="00CC7EBD"/>
    <w:rsid w:val="00CD14F4"/>
    <w:rsid w:val="00CD2543"/>
    <w:rsid w:val="00CD720D"/>
    <w:rsid w:val="00CF7428"/>
    <w:rsid w:val="00D072F7"/>
    <w:rsid w:val="00D31817"/>
    <w:rsid w:val="00D3609A"/>
    <w:rsid w:val="00D55011"/>
    <w:rsid w:val="00D57E09"/>
    <w:rsid w:val="00D600A2"/>
    <w:rsid w:val="00D66ADB"/>
    <w:rsid w:val="00D7085D"/>
    <w:rsid w:val="00D74131"/>
    <w:rsid w:val="00D81538"/>
    <w:rsid w:val="00D83110"/>
    <w:rsid w:val="00D84078"/>
    <w:rsid w:val="00D851FE"/>
    <w:rsid w:val="00D856C0"/>
    <w:rsid w:val="00D85D3E"/>
    <w:rsid w:val="00DA4382"/>
    <w:rsid w:val="00DA7059"/>
    <w:rsid w:val="00DB2457"/>
    <w:rsid w:val="00DB4009"/>
    <w:rsid w:val="00DB511B"/>
    <w:rsid w:val="00DC341A"/>
    <w:rsid w:val="00DC495A"/>
    <w:rsid w:val="00DC5732"/>
    <w:rsid w:val="00DE38EE"/>
    <w:rsid w:val="00DE45B6"/>
    <w:rsid w:val="00DF067F"/>
    <w:rsid w:val="00DF1A69"/>
    <w:rsid w:val="00E03BAB"/>
    <w:rsid w:val="00E245D5"/>
    <w:rsid w:val="00E27158"/>
    <w:rsid w:val="00E53400"/>
    <w:rsid w:val="00E6158D"/>
    <w:rsid w:val="00E9372A"/>
    <w:rsid w:val="00EA0CB4"/>
    <w:rsid w:val="00EA322C"/>
    <w:rsid w:val="00EC13A7"/>
    <w:rsid w:val="00ED1361"/>
    <w:rsid w:val="00ED304D"/>
    <w:rsid w:val="00ED37AD"/>
    <w:rsid w:val="00ED554F"/>
    <w:rsid w:val="00ED6E23"/>
    <w:rsid w:val="00EE0A82"/>
    <w:rsid w:val="00EF1DFB"/>
    <w:rsid w:val="00EF6E11"/>
    <w:rsid w:val="00F02871"/>
    <w:rsid w:val="00F11513"/>
    <w:rsid w:val="00F1774F"/>
    <w:rsid w:val="00F20C8E"/>
    <w:rsid w:val="00F21500"/>
    <w:rsid w:val="00F22E91"/>
    <w:rsid w:val="00F2590C"/>
    <w:rsid w:val="00F34639"/>
    <w:rsid w:val="00F415A5"/>
    <w:rsid w:val="00F4224F"/>
    <w:rsid w:val="00F455BD"/>
    <w:rsid w:val="00F4751A"/>
    <w:rsid w:val="00F47CBB"/>
    <w:rsid w:val="00F65767"/>
    <w:rsid w:val="00F8140C"/>
    <w:rsid w:val="00F83757"/>
    <w:rsid w:val="00F93ADC"/>
    <w:rsid w:val="00FA0F99"/>
    <w:rsid w:val="00FA1963"/>
    <w:rsid w:val="00FA3EE4"/>
    <w:rsid w:val="00FA6978"/>
    <w:rsid w:val="00FB0437"/>
    <w:rsid w:val="00FD058D"/>
    <w:rsid w:val="00FD42B0"/>
    <w:rsid w:val="00FE1273"/>
    <w:rsid w:val="00FE3A90"/>
    <w:rsid w:val="00FF0A45"/>
    <w:rsid w:val="00FF15D3"/>
    <w:rsid w:val="00FF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34DA70"/>
  <w15:docId w15:val="{B8A3E1A7-7662-4189-B054-9C82A2DF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84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8E384C"/>
    <w:pPr>
      <w:tabs>
        <w:tab w:val="left" w:pos="708"/>
      </w:tabs>
      <w:suppressAutoHyphens/>
      <w:spacing w:after="0" w:line="240" w:lineRule="auto"/>
    </w:pPr>
    <w:rPr>
      <w:rFonts w:ascii="Calibri" w:eastAsia="Times New Roman" w:hAnsi="Calibri" w:cs="Times New Roman"/>
      <w:color w:val="00000A"/>
      <w:sz w:val="24"/>
      <w:szCs w:val="24"/>
      <w:lang w:eastAsia="zh-CN" w:bidi="hi-IN"/>
    </w:rPr>
  </w:style>
  <w:style w:type="paragraph" w:styleId="a4">
    <w:name w:val="List Paragraph"/>
    <w:basedOn w:val="a3"/>
    <w:uiPriority w:val="99"/>
    <w:qFormat/>
    <w:rsid w:val="008E384C"/>
    <w:pPr>
      <w:spacing w:line="100" w:lineRule="atLeast"/>
      <w:ind w:left="720"/>
    </w:pPr>
    <w:rPr>
      <w:lang w:val="en-US"/>
    </w:rPr>
  </w:style>
  <w:style w:type="paragraph" w:styleId="a5">
    <w:name w:val="header"/>
    <w:basedOn w:val="a"/>
    <w:link w:val="a6"/>
    <w:uiPriority w:val="99"/>
    <w:unhideWhenUsed/>
    <w:rsid w:val="00B1256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25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B1256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25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Чертежный"/>
    <w:rsid w:val="00B1256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a">
    <w:name w:val="Чертежный Знак Знак"/>
    <w:link w:val="ab"/>
    <w:rsid w:val="00B12566"/>
    <w:rPr>
      <w:rFonts w:ascii="ISOCPEUR" w:hAnsi="ISOCPEUR"/>
      <w:i/>
      <w:sz w:val="28"/>
      <w:szCs w:val="24"/>
      <w:lang w:val="uk-UA"/>
    </w:rPr>
  </w:style>
  <w:style w:type="paragraph" w:customStyle="1" w:styleId="ab">
    <w:name w:val="Чертежный Знак"/>
    <w:link w:val="aa"/>
    <w:rsid w:val="00B12566"/>
    <w:pPr>
      <w:spacing w:after="0" w:line="240" w:lineRule="auto"/>
      <w:jc w:val="both"/>
    </w:pPr>
    <w:rPr>
      <w:rFonts w:ascii="ISOCPEUR" w:hAnsi="ISOCPEUR"/>
      <w:i/>
      <w:sz w:val="28"/>
      <w:szCs w:val="24"/>
      <w:lang w:val="uk-UA"/>
    </w:rPr>
  </w:style>
  <w:style w:type="paragraph" w:styleId="ac">
    <w:name w:val="No Spacing"/>
    <w:link w:val="ad"/>
    <w:uiPriority w:val="1"/>
    <w:qFormat/>
    <w:rsid w:val="002B3CF9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2B3CF9"/>
    <w:rPr>
      <w:rFonts w:eastAsiaTheme="minorEastAsia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B12F8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5A7171"/>
  </w:style>
  <w:style w:type="character" w:styleId="af">
    <w:name w:val="Placeholder Text"/>
    <w:basedOn w:val="a0"/>
    <w:uiPriority w:val="99"/>
    <w:semiHidden/>
    <w:rsid w:val="00CC7EBD"/>
    <w:rPr>
      <w:color w:val="808080"/>
    </w:rPr>
  </w:style>
  <w:style w:type="table" w:styleId="af0">
    <w:name w:val="Table Grid"/>
    <w:basedOn w:val="a1"/>
    <w:uiPriority w:val="39"/>
    <w:rsid w:val="001C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rsid w:val="001C618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DF1A69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F1A6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8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2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80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5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YandexDisk\&#1059;&#1085;&#1080;&#1074;&#1077;&#1088;\Templates\&#1064;&#1072;&#1073;&#1083;&#1086;&#1085;_&#1083;&#1072;&#1073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6A13D-4F27-4728-AC3C-DD8EBE4AD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Шаблон_лабы.dotx</Template>
  <TotalTime>1055</TotalTime>
  <Pages>14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Виктор</cp:lastModifiedBy>
  <cp:revision>13</cp:revision>
  <dcterms:created xsi:type="dcterms:W3CDTF">2018-01-26T15:53:00Z</dcterms:created>
  <dcterms:modified xsi:type="dcterms:W3CDTF">2018-01-28T11:56:00Z</dcterms:modified>
</cp:coreProperties>
</file>